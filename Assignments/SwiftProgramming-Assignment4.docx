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68700" w14:textId="77777777" w:rsidR="00962865" w:rsidRPr="008D3C63" w:rsidRDefault="00962865" w:rsidP="00123260">
      <w:pPr>
        <w:pStyle w:val="Heading1"/>
        <w:widowControl w:val="0"/>
        <w:rPr>
          <w:b w:val="0"/>
          <w:color w:val="auto"/>
          <w:kern w:val="2"/>
          <w:sz w:val="24"/>
          <w:szCs w:val="24"/>
          <w:lang w:val="en-CA"/>
        </w:rPr>
      </w:pPr>
    </w:p>
    <w:p w14:paraId="44F6135F" w14:textId="6EF5EF8C" w:rsidR="00123260" w:rsidRPr="008D3C63" w:rsidRDefault="00123260" w:rsidP="00123260">
      <w:pPr>
        <w:pStyle w:val="Heading1"/>
        <w:widowControl w:val="0"/>
        <w:rPr>
          <w:color w:val="auto"/>
          <w:kern w:val="2"/>
          <w:sz w:val="24"/>
          <w:szCs w:val="24"/>
          <w:lang w:val="en-CA"/>
        </w:rPr>
      </w:pPr>
      <w:r w:rsidRPr="008D3C63">
        <w:rPr>
          <w:color w:val="auto"/>
          <w:kern w:val="2"/>
          <w:sz w:val="24"/>
          <w:szCs w:val="24"/>
          <w:lang w:val="en-CA"/>
        </w:rPr>
        <w:t xml:space="preserve">Module </w:t>
      </w:r>
      <w:r w:rsidR="00BD06AE">
        <w:rPr>
          <w:color w:val="auto"/>
          <w:kern w:val="2"/>
          <w:sz w:val="24"/>
          <w:szCs w:val="24"/>
          <w:lang w:val="en-CA"/>
        </w:rPr>
        <w:t>4</w:t>
      </w:r>
    </w:p>
    <w:p w14:paraId="2F51ED78" w14:textId="00974BC5" w:rsidR="00123260" w:rsidRPr="008D3C63" w:rsidRDefault="00BD06AE" w:rsidP="00123260">
      <w:pPr>
        <w:pStyle w:val="Heading1"/>
        <w:widowControl w:val="0"/>
        <w:rPr>
          <w:color w:val="auto"/>
          <w:kern w:val="2"/>
          <w:sz w:val="24"/>
          <w:szCs w:val="24"/>
          <w:lang w:val="en-CA"/>
        </w:rPr>
      </w:pPr>
      <w:r>
        <w:rPr>
          <w:color w:val="auto"/>
          <w:kern w:val="2"/>
          <w:sz w:val="24"/>
          <w:szCs w:val="24"/>
          <w:lang w:val="en-CA"/>
        </w:rPr>
        <w:t>Swift</w:t>
      </w:r>
      <w:r w:rsidR="009010FF">
        <w:rPr>
          <w:color w:val="auto"/>
          <w:kern w:val="2"/>
          <w:sz w:val="24"/>
          <w:szCs w:val="24"/>
          <w:lang w:val="en-CA"/>
        </w:rPr>
        <w:t xml:space="preserve"> Development</w:t>
      </w:r>
    </w:p>
    <w:p w14:paraId="4C80A721" w14:textId="637ED407" w:rsidR="00C103ED" w:rsidRDefault="009010FF" w:rsidP="00266651">
      <w:pPr>
        <w:pStyle w:val="Heading3"/>
        <w:spacing w:after="120"/>
        <w:jc w:val="center"/>
        <w:rPr>
          <w:rFonts w:ascii="Times New Roman" w:hAnsi="Times New Roman" w:cs="Times New Roman"/>
          <w:b w:val="0"/>
          <w:sz w:val="24"/>
          <w:szCs w:val="24"/>
          <w:lang w:val="en-CA"/>
        </w:rPr>
      </w:pPr>
      <w:r>
        <w:rPr>
          <w:rFonts w:ascii="Times New Roman" w:hAnsi="Times New Roman" w:cs="Times New Roman"/>
          <w:b w:val="0"/>
          <w:sz w:val="24"/>
          <w:szCs w:val="24"/>
          <w:lang w:val="en-CA"/>
        </w:rPr>
        <w:t xml:space="preserve">Assignment </w:t>
      </w:r>
      <w:r w:rsidR="005D0E3B">
        <w:rPr>
          <w:rFonts w:ascii="Times New Roman" w:hAnsi="Times New Roman" w:cs="Times New Roman"/>
          <w:b w:val="0"/>
          <w:sz w:val="24"/>
          <w:szCs w:val="24"/>
          <w:lang w:val="en-CA"/>
        </w:rPr>
        <w:t xml:space="preserve">4 </w:t>
      </w:r>
      <w:r>
        <w:rPr>
          <w:rFonts w:ascii="Times New Roman" w:hAnsi="Times New Roman" w:cs="Times New Roman"/>
          <w:b w:val="0"/>
          <w:sz w:val="24"/>
          <w:szCs w:val="24"/>
          <w:lang w:val="en-CA"/>
        </w:rPr>
        <w:t>- MADP</w:t>
      </w:r>
      <w:r w:rsidR="009D4737">
        <w:rPr>
          <w:rFonts w:ascii="Times New Roman" w:hAnsi="Times New Roman" w:cs="Times New Roman"/>
          <w:b w:val="0"/>
          <w:sz w:val="24"/>
          <w:szCs w:val="24"/>
          <w:lang w:val="en-CA"/>
        </w:rPr>
        <w:t>4</w:t>
      </w:r>
      <w:r w:rsidR="00BD06AE">
        <w:rPr>
          <w:rFonts w:ascii="Times New Roman" w:hAnsi="Times New Roman" w:cs="Times New Roman"/>
          <w:b w:val="0"/>
          <w:sz w:val="24"/>
          <w:szCs w:val="24"/>
          <w:lang w:val="en-CA"/>
        </w:rPr>
        <w:t>01</w:t>
      </w:r>
      <w:r w:rsidR="00D0490A">
        <w:rPr>
          <w:rFonts w:ascii="Times New Roman" w:hAnsi="Times New Roman" w:cs="Times New Roman"/>
          <w:b w:val="0"/>
          <w:sz w:val="24"/>
          <w:szCs w:val="24"/>
          <w:lang w:val="en-CA"/>
        </w:rPr>
        <w:t xml:space="preserve">- </w:t>
      </w:r>
      <w:r w:rsidR="005D0E3B">
        <w:rPr>
          <w:rFonts w:ascii="Times New Roman" w:hAnsi="Times New Roman" w:cs="Times New Roman"/>
          <w:b w:val="0"/>
          <w:sz w:val="24"/>
          <w:szCs w:val="24"/>
          <w:lang w:val="en-CA"/>
        </w:rPr>
        <w:t>Wednesday</w:t>
      </w:r>
      <w:r w:rsidR="00D0490A">
        <w:rPr>
          <w:rFonts w:ascii="Times New Roman" w:hAnsi="Times New Roman" w:cs="Times New Roman"/>
          <w:b w:val="0"/>
          <w:sz w:val="24"/>
          <w:szCs w:val="24"/>
          <w:lang w:val="en-CA"/>
        </w:rPr>
        <w:t xml:space="preserve"> </w:t>
      </w:r>
      <w:r w:rsidR="005D0E3B">
        <w:rPr>
          <w:rFonts w:ascii="Times New Roman" w:hAnsi="Times New Roman" w:cs="Times New Roman"/>
          <w:b w:val="0"/>
          <w:sz w:val="24"/>
          <w:szCs w:val="24"/>
          <w:lang w:val="en-CA"/>
        </w:rPr>
        <w:t>Sep 4,</w:t>
      </w:r>
      <w:r w:rsidR="00D0490A">
        <w:rPr>
          <w:rFonts w:ascii="Times New Roman" w:hAnsi="Times New Roman" w:cs="Times New Roman"/>
          <w:b w:val="0"/>
          <w:sz w:val="24"/>
          <w:szCs w:val="24"/>
          <w:lang w:val="en-CA"/>
        </w:rPr>
        <w:t xml:space="preserve"> 201</w:t>
      </w:r>
      <w:r w:rsidR="005D0E3B">
        <w:rPr>
          <w:rFonts w:ascii="Times New Roman" w:hAnsi="Times New Roman" w:cs="Times New Roman"/>
          <w:b w:val="0"/>
          <w:sz w:val="24"/>
          <w:szCs w:val="24"/>
          <w:lang w:val="en-CA"/>
        </w:rPr>
        <w:t>9</w:t>
      </w:r>
    </w:p>
    <w:p w14:paraId="3A24B3EA" w14:textId="7B7DC9C3" w:rsidR="00C103ED" w:rsidRDefault="00C103ED" w:rsidP="001A2CD7">
      <w:pPr>
        <w:jc w:val="center"/>
        <w:rPr>
          <w:rFonts w:ascii="Times New Roman" w:hAnsi="Times New Roman"/>
          <w:u w:val="single"/>
          <w:lang w:val="en-CA"/>
        </w:rPr>
      </w:pPr>
      <w:r w:rsidRPr="00976019">
        <w:rPr>
          <w:rFonts w:ascii="Times New Roman" w:hAnsi="Times New Roman"/>
          <w:u w:val="single"/>
          <w:lang w:val="en-CA"/>
        </w:rPr>
        <w:t xml:space="preserve">Due: </w:t>
      </w:r>
      <w:r w:rsidR="005D0E3B">
        <w:rPr>
          <w:rFonts w:ascii="Times New Roman" w:hAnsi="Times New Roman"/>
          <w:u w:val="single"/>
          <w:lang w:val="en-CA"/>
        </w:rPr>
        <w:t>Monday</w:t>
      </w:r>
      <w:r w:rsidRPr="00976019">
        <w:rPr>
          <w:rFonts w:ascii="Times New Roman" w:hAnsi="Times New Roman"/>
          <w:u w:val="single"/>
          <w:lang w:val="en-CA"/>
        </w:rPr>
        <w:t xml:space="preserve"> </w:t>
      </w:r>
      <w:r w:rsidR="005D0E3B">
        <w:rPr>
          <w:rFonts w:ascii="Times New Roman" w:hAnsi="Times New Roman"/>
          <w:u w:val="single"/>
          <w:lang w:val="en-CA"/>
        </w:rPr>
        <w:t>September</w:t>
      </w:r>
      <w:r w:rsidRPr="00976019">
        <w:rPr>
          <w:rFonts w:ascii="Times New Roman" w:hAnsi="Times New Roman"/>
          <w:u w:val="single"/>
          <w:lang w:val="en-CA"/>
        </w:rPr>
        <w:t xml:space="preserve"> </w:t>
      </w:r>
      <w:r w:rsidR="005D0E3B">
        <w:rPr>
          <w:rFonts w:ascii="Times New Roman" w:hAnsi="Times New Roman"/>
          <w:u w:val="single"/>
          <w:lang w:val="en-CA"/>
        </w:rPr>
        <w:t>9</w:t>
      </w:r>
      <w:r w:rsidRPr="00976019">
        <w:rPr>
          <w:rFonts w:ascii="Times New Roman" w:hAnsi="Times New Roman"/>
          <w:u w:val="single"/>
          <w:lang w:val="en-CA"/>
        </w:rPr>
        <w:t xml:space="preserve">, </w:t>
      </w:r>
      <w:r w:rsidR="005D0E3B">
        <w:rPr>
          <w:rFonts w:ascii="Times New Roman" w:hAnsi="Times New Roman"/>
          <w:u w:val="single"/>
          <w:lang w:val="en-CA"/>
        </w:rPr>
        <w:t>6</w:t>
      </w:r>
      <w:r w:rsidRPr="00976019">
        <w:rPr>
          <w:rFonts w:ascii="Times New Roman" w:hAnsi="Times New Roman"/>
          <w:u w:val="single"/>
          <w:lang w:val="en-CA"/>
        </w:rPr>
        <w:t>:</w:t>
      </w:r>
      <w:r w:rsidR="005D0E3B">
        <w:rPr>
          <w:rFonts w:ascii="Times New Roman" w:hAnsi="Times New Roman"/>
          <w:u w:val="single"/>
          <w:lang w:val="en-CA"/>
        </w:rPr>
        <w:t>3</w:t>
      </w:r>
      <w:r w:rsidRPr="00976019">
        <w:rPr>
          <w:rFonts w:ascii="Times New Roman" w:hAnsi="Times New Roman"/>
          <w:u w:val="single"/>
          <w:lang w:val="en-CA"/>
        </w:rPr>
        <w:t>0 pm</w:t>
      </w:r>
      <w:r w:rsidR="00B62CB3">
        <w:rPr>
          <w:rFonts w:ascii="Times New Roman" w:hAnsi="Times New Roman"/>
          <w:u w:val="single"/>
          <w:lang w:val="en-CA"/>
        </w:rPr>
        <w:t xml:space="preserve">: </w:t>
      </w:r>
    </w:p>
    <w:p w14:paraId="16053910" w14:textId="4605B1B2" w:rsidR="00B62CB3" w:rsidRDefault="00B62CB3" w:rsidP="001A2CD7">
      <w:pPr>
        <w:pStyle w:val="Heading3"/>
        <w:spacing w:after="120"/>
        <w:rPr>
          <w:rFonts w:ascii="Times New Roman" w:hAnsi="Times New Roman"/>
          <w:b w:val="0"/>
          <w:color w:val="000000"/>
          <w:sz w:val="20"/>
          <w:szCs w:val="20"/>
          <w:u w:val="single"/>
          <w:lang w:val="en-CA"/>
        </w:rPr>
      </w:pPr>
      <w:r w:rsidRPr="00B62CB3">
        <w:rPr>
          <w:rFonts w:ascii="Times New Roman" w:hAnsi="Times New Roman" w:cs="Times New Roman"/>
          <w:color w:val="000000"/>
          <w:sz w:val="24"/>
          <w:szCs w:val="24"/>
          <w:u w:val="single"/>
          <w:lang w:val="en-CA"/>
        </w:rPr>
        <w:t>Submission</w:t>
      </w:r>
      <w:r>
        <w:rPr>
          <w:rFonts w:ascii="Times New Roman" w:hAnsi="Times New Roman"/>
          <w:color w:val="000000"/>
          <w:sz w:val="24"/>
          <w:szCs w:val="24"/>
          <w:u w:val="single"/>
          <w:lang w:val="en-CA"/>
        </w:rPr>
        <w:t>:</w:t>
      </w:r>
      <w:r w:rsidRPr="00B62CB3">
        <w:rPr>
          <w:rFonts w:ascii="Times New Roman" w:hAnsi="Times New Roman"/>
          <w:color w:val="000000"/>
          <w:sz w:val="20"/>
          <w:szCs w:val="20"/>
          <w:lang w:val="en-CA"/>
        </w:rPr>
        <w:t xml:space="preserve"> </w:t>
      </w:r>
      <w:r w:rsidR="005D0E3B">
        <w:rPr>
          <w:rFonts w:ascii="Times New Roman" w:hAnsi="Times New Roman"/>
          <w:b w:val="0"/>
          <w:color w:val="000000"/>
          <w:sz w:val="20"/>
          <w:szCs w:val="20"/>
          <w:lang w:val="en-CA"/>
        </w:rPr>
        <w:t>Please create a pull-request to your branch on upstream</w:t>
      </w:r>
      <w:r w:rsidR="006D5E2E" w:rsidRPr="006D5E2E">
        <w:rPr>
          <w:rFonts w:ascii="Times New Roman" w:hAnsi="Times New Roman"/>
          <w:b w:val="0"/>
          <w:color w:val="000000"/>
          <w:sz w:val="20"/>
          <w:szCs w:val="20"/>
          <w:lang w:val="en-CA"/>
        </w:rPr>
        <w:t xml:space="preserve"> </w:t>
      </w:r>
    </w:p>
    <w:p w14:paraId="1A124C9C" w14:textId="77777777" w:rsidR="00C34250" w:rsidRDefault="00C34250" w:rsidP="009010FF">
      <w:pPr>
        <w:pStyle w:val="Heading3"/>
        <w:spacing w:after="120"/>
        <w:rPr>
          <w:rFonts w:ascii="Times New Roman" w:hAnsi="Times New Roman"/>
          <w:color w:val="000000"/>
          <w:sz w:val="24"/>
          <w:szCs w:val="24"/>
          <w:u w:val="single"/>
          <w:lang w:val="en-CA"/>
        </w:rPr>
      </w:pPr>
    </w:p>
    <w:p w14:paraId="2F45162E" w14:textId="3ADA90D6" w:rsidR="00446C34" w:rsidRPr="00446C34" w:rsidRDefault="00BD06AE" w:rsidP="00266651">
      <w:pPr>
        <w:widowControl/>
        <w:jc w:val="left"/>
        <w:rPr>
          <w:rFonts w:ascii="Times New Roman" w:hAnsi="Times New Roman"/>
          <w:b/>
          <w:color w:val="000000"/>
          <w:sz w:val="40"/>
          <w:szCs w:val="40"/>
          <w:u w:val="single"/>
          <w:lang w:val="en-CA"/>
        </w:rPr>
      </w:pPr>
      <w:r>
        <w:rPr>
          <w:rFonts w:ascii="Times New Roman" w:hAnsi="Times New Roman"/>
          <w:b/>
          <w:color w:val="000000"/>
          <w:sz w:val="40"/>
          <w:szCs w:val="40"/>
          <w:u w:val="single"/>
          <w:lang w:val="en-CA"/>
        </w:rPr>
        <w:t xml:space="preserve">Swift 4 </w:t>
      </w:r>
      <w:r w:rsidR="00266651">
        <w:rPr>
          <w:rFonts w:ascii="Times New Roman" w:hAnsi="Times New Roman"/>
          <w:b/>
          <w:color w:val="000000"/>
          <w:sz w:val="40"/>
          <w:szCs w:val="40"/>
          <w:u w:val="single"/>
          <w:lang w:val="en-CA"/>
        </w:rPr>
        <w:t>Properties + General practices</w:t>
      </w:r>
      <w:r w:rsidR="00446C34" w:rsidRPr="00BD06AE">
        <w:rPr>
          <w:rFonts w:ascii="Times New Roman" w:hAnsi="Times New Roman"/>
          <w:b/>
          <w:color w:val="000000"/>
          <w:sz w:val="40"/>
          <w:szCs w:val="40"/>
          <w:lang w:val="en-CA"/>
        </w:rPr>
        <w:t>:</w:t>
      </w:r>
    </w:p>
    <w:p w14:paraId="713B5DF8" w14:textId="67686AE8" w:rsidR="00446C34" w:rsidRPr="00446C34" w:rsidRDefault="00446C34" w:rsidP="00446C34">
      <w:pPr>
        <w:rPr>
          <w:rFonts w:ascii="Times New Roman" w:hAnsi="Times New Roman"/>
          <w:b/>
          <w:color w:val="000000"/>
          <w:sz w:val="32"/>
          <w:szCs w:val="32"/>
          <w:lang w:val="en-CA"/>
        </w:rPr>
      </w:pPr>
    </w:p>
    <w:p w14:paraId="1607F804" w14:textId="60ABDE45" w:rsidR="00446C34" w:rsidRPr="00446C34" w:rsidRDefault="00446C34" w:rsidP="00446C34">
      <w:pPr>
        <w:rPr>
          <w:rFonts w:eastAsia="Times New Roman" w:cs="Arial"/>
          <w:b/>
          <w:bCs/>
          <w:color w:val="000000"/>
          <w:kern w:val="0"/>
          <w:lang w:val="en-CA" w:eastAsia="en-US"/>
        </w:rPr>
      </w:pPr>
      <w:r w:rsidRPr="00446C34">
        <w:rPr>
          <w:b/>
          <w:color w:val="000000"/>
          <w:lang w:val="en-CA"/>
        </w:rPr>
        <w:br w:type="page"/>
      </w:r>
    </w:p>
    <w:p w14:paraId="2472A829" w14:textId="598C0421" w:rsidR="00B15AEE" w:rsidRDefault="00B90EDD" w:rsidP="000A5CDD">
      <w:pPr>
        <w:pStyle w:val="Heading3"/>
        <w:spacing w:after="120"/>
        <w:rPr>
          <w:rFonts w:ascii="Times New Roman" w:hAnsi="Times New Roman"/>
          <w:color w:val="000000"/>
          <w:sz w:val="24"/>
          <w:szCs w:val="24"/>
          <w:u w:val="single"/>
          <w:lang w:val="en-CA"/>
        </w:rPr>
      </w:pPr>
      <w:r w:rsidRPr="00367506">
        <w:rPr>
          <w:rFonts w:ascii="Times New Roman" w:hAnsi="Times New Roman"/>
          <w:color w:val="000000"/>
          <w:sz w:val="24"/>
          <w:szCs w:val="24"/>
          <w:u w:val="single"/>
          <w:lang w:val="en-CA"/>
        </w:rPr>
        <w:lastRenderedPageBreak/>
        <w:t xml:space="preserve">Problem </w:t>
      </w:r>
      <w:r w:rsidR="00726F48">
        <w:rPr>
          <w:rFonts w:ascii="Times New Roman" w:hAnsi="Times New Roman"/>
          <w:color w:val="000000"/>
          <w:sz w:val="24"/>
          <w:szCs w:val="24"/>
          <w:u w:val="single"/>
          <w:lang w:val="en-CA"/>
        </w:rPr>
        <w:t>1</w:t>
      </w:r>
      <w:r w:rsidRPr="00367506">
        <w:rPr>
          <w:rFonts w:ascii="Times New Roman" w:hAnsi="Times New Roman"/>
          <w:color w:val="000000"/>
          <w:sz w:val="24"/>
          <w:szCs w:val="24"/>
          <w:u w:val="single"/>
          <w:lang w:val="en-CA"/>
        </w:rPr>
        <w:t>:</w:t>
      </w:r>
    </w:p>
    <w:p w14:paraId="6561E7A4" w14:textId="143A7CFA" w:rsidR="000A5CDD" w:rsidRDefault="000A5CDD" w:rsidP="000A5CDD">
      <w:pPr>
        <w:rPr>
          <w:rFonts w:ascii="Times New Roman" w:hAnsi="Times New Roman"/>
          <w:color w:val="000000"/>
          <w:sz w:val="24"/>
          <w:szCs w:val="24"/>
          <w:lang w:val="en-CA"/>
        </w:rPr>
      </w:pPr>
      <w:bookmarkStart w:id="0" w:name="OLE_LINK9"/>
      <w:bookmarkStart w:id="1" w:name="OLE_LINK10"/>
      <w:r>
        <w:rPr>
          <w:rFonts w:ascii="Times New Roman" w:hAnsi="Times New Roman"/>
          <w:color w:val="000000"/>
          <w:sz w:val="24"/>
          <w:szCs w:val="24"/>
          <w:lang w:val="en-CA"/>
        </w:rPr>
        <w:t>Define a class student as following:</w:t>
      </w:r>
    </w:p>
    <w:p w14:paraId="275F75E4" w14:textId="1A014D44" w:rsidR="000A5CDD" w:rsidRDefault="000A5CDD" w:rsidP="000A5CD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The class has the following stored properties: </w:t>
      </w:r>
    </w:p>
    <w:p w14:paraId="0CC91A44" w14:textId="765DEF33" w:rsidR="000A5CDD" w:rsidRDefault="000A5CDD" w:rsidP="000A5CDD">
      <w:pPr>
        <w:pStyle w:val="ListParagraph"/>
        <w:numPr>
          <w:ilvl w:val="1"/>
          <w:numId w:val="4"/>
        </w:numPr>
        <w:rPr>
          <w:lang w:val="en-CA"/>
        </w:rPr>
      </w:pPr>
      <w:r w:rsidRPr="000A5CDD">
        <w:rPr>
          <w:u w:val="single"/>
          <w:lang w:val="en-CA"/>
        </w:rPr>
        <w:t>Name</w:t>
      </w:r>
      <w:r>
        <w:rPr>
          <w:u w:val="single"/>
          <w:lang w:val="en-CA"/>
        </w:rPr>
        <w:t>:</w:t>
      </w:r>
      <w:r>
        <w:rPr>
          <w:lang w:val="en-CA"/>
        </w:rPr>
        <w:t xml:space="preserve"> which is a string</w:t>
      </w:r>
    </w:p>
    <w:p w14:paraId="059D6BBA" w14:textId="188B13C5" w:rsidR="000A5CDD" w:rsidRDefault="000A5CDD" w:rsidP="000A5CDD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u w:val="single"/>
          <w:lang w:val="en-CA"/>
        </w:rPr>
        <w:t>Scores:</w:t>
      </w:r>
      <w:r w:rsidRPr="000A5CDD">
        <w:rPr>
          <w:lang w:val="en-CA"/>
        </w:rPr>
        <w:t xml:space="preserve"> </w:t>
      </w:r>
      <w:r>
        <w:rPr>
          <w:lang w:val="en-CA"/>
        </w:rPr>
        <w:t>which is an array of course scores.</w:t>
      </w:r>
    </w:p>
    <w:p w14:paraId="2A823DA4" w14:textId="32687763" w:rsidR="000A5CDD" w:rsidRDefault="000A5CDD" w:rsidP="000A5CDD">
      <w:pPr>
        <w:pStyle w:val="ListParagraph"/>
        <w:numPr>
          <w:ilvl w:val="0"/>
          <w:numId w:val="4"/>
        </w:numPr>
        <w:rPr>
          <w:lang w:val="en-CA"/>
        </w:rPr>
      </w:pPr>
      <w:r w:rsidRPr="001A2CD7">
        <w:rPr>
          <w:lang w:val="en-CA"/>
        </w:rPr>
        <w:t xml:space="preserve">The class also has a computed property called average which is </w:t>
      </w:r>
      <w:r w:rsidR="001A2CD7" w:rsidRPr="001A2CD7">
        <w:rPr>
          <w:lang w:val="en-CA"/>
        </w:rPr>
        <w:t>the average of courses’ scores.</w:t>
      </w:r>
    </w:p>
    <w:p w14:paraId="6CB8DEBD" w14:textId="13C8664C" w:rsidR="001A2CD7" w:rsidRDefault="001A2CD7" w:rsidP="000A5CD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Define an array of arbitrary students. (Instance of students with random names and scores)</w:t>
      </w:r>
    </w:p>
    <w:p w14:paraId="0B45E755" w14:textId="0A0930DA" w:rsidR="001A2CD7" w:rsidRPr="001A2CD7" w:rsidRDefault="001A2CD7" w:rsidP="000A5CD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Find the top rank student.</w:t>
      </w:r>
    </w:p>
    <w:bookmarkEnd w:id="0"/>
    <w:bookmarkEnd w:id="1"/>
    <w:p w14:paraId="133E5DA5" w14:textId="77777777" w:rsidR="00C75B62" w:rsidRDefault="00C75B62" w:rsidP="00E43E54">
      <w:pPr>
        <w:widowControl/>
        <w:jc w:val="left"/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</w:pPr>
    </w:p>
    <w:p w14:paraId="430FA818" w14:textId="77777777" w:rsidR="00C75B62" w:rsidRDefault="00C75B62" w:rsidP="00E43E54">
      <w:pPr>
        <w:widowControl/>
        <w:jc w:val="left"/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</w:pPr>
    </w:p>
    <w:p w14:paraId="4AB08605" w14:textId="3F5D918A" w:rsidR="00C75B62" w:rsidRPr="00C75B62" w:rsidRDefault="00C75B62" w:rsidP="000A5CDD">
      <w:pPr>
        <w:widowControl/>
        <w:jc w:val="left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</w:pPr>
      <w:r w:rsidRPr="00C75B62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  <w:t>Problem 2</w:t>
      </w:r>
      <w:r w:rsidR="00CF5797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  <w:t>:</w:t>
      </w:r>
    </w:p>
    <w:p w14:paraId="0A02C9B4" w14:textId="71C7D09F" w:rsidR="00C75B62" w:rsidRDefault="00C75B62" w:rsidP="00C75B62">
      <w:pPr>
        <w:widowControl/>
        <w:jc w:val="left"/>
        <w:rPr>
          <w:rFonts w:ascii="Times New Roman" w:hAnsi="Times New Roman"/>
          <w:color w:val="000000"/>
          <w:sz w:val="24"/>
          <w:szCs w:val="24"/>
          <w:u w:val="single"/>
          <w:lang w:val="en-CA"/>
        </w:rPr>
      </w:pPr>
    </w:p>
    <w:p w14:paraId="666C7622" w14:textId="755074DB" w:rsidR="00AF3F25" w:rsidRDefault="00AF3F25" w:rsidP="00C75B6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en-CA"/>
        </w:rPr>
      </w:pPr>
      <w:r w:rsidRPr="00AF3F25">
        <w:rPr>
          <w:rFonts w:ascii="Times New Roman" w:hAnsi="Times New Roman"/>
          <w:color w:val="000000"/>
          <w:sz w:val="24"/>
          <w:szCs w:val="24"/>
          <w:lang w:val="en-CA"/>
        </w:rPr>
        <w:t>D</w:t>
      </w:r>
      <w:r>
        <w:rPr>
          <w:rFonts w:ascii="Times New Roman" w:hAnsi="Times New Roman"/>
          <w:color w:val="000000"/>
          <w:sz w:val="24"/>
          <w:szCs w:val="24"/>
          <w:lang w:val="en-CA"/>
        </w:rPr>
        <w:t xml:space="preserve">efine 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CA"/>
        </w:rPr>
        <w:t>Enum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CA"/>
        </w:rPr>
        <w:t xml:space="preserve">, called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CA"/>
        </w:rPr>
        <w:t>AppleDevice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CA"/>
        </w:rPr>
        <w:t xml:space="preserve"> with the following cases:</w:t>
      </w:r>
    </w:p>
    <w:p w14:paraId="2A9FE774" w14:textId="43E4FD61" w:rsidR="00AF3F25" w:rsidRDefault="00CF5797" w:rsidP="00AF3F25">
      <w:pPr>
        <w:pStyle w:val="ListParagraph"/>
        <w:numPr>
          <w:ilvl w:val="0"/>
          <w:numId w:val="6"/>
        </w:numPr>
        <w:rPr>
          <w:color w:val="000000"/>
          <w:lang w:val="en-CA"/>
        </w:rPr>
      </w:pPr>
      <w:proofErr w:type="spellStart"/>
      <w:r>
        <w:rPr>
          <w:color w:val="000000"/>
          <w:lang w:val="en-CA"/>
        </w:rPr>
        <w:t>iPhoneXs</w:t>
      </w:r>
      <w:proofErr w:type="spellEnd"/>
    </w:p>
    <w:p w14:paraId="42D94F60" w14:textId="12DBD5C0" w:rsidR="00CF5797" w:rsidRDefault="00CF5797" w:rsidP="00AF3F25">
      <w:pPr>
        <w:pStyle w:val="ListParagraph"/>
        <w:numPr>
          <w:ilvl w:val="0"/>
          <w:numId w:val="6"/>
        </w:numPr>
        <w:rPr>
          <w:color w:val="000000"/>
          <w:lang w:val="en-CA"/>
        </w:rPr>
      </w:pPr>
      <w:proofErr w:type="spellStart"/>
      <w:r>
        <w:rPr>
          <w:color w:val="000000"/>
          <w:lang w:val="en-CA"/>
        </w:rPr>
        <w:t>iPhoneXR</w:t>
      </w:r>
      <w:proofErr w:type="spellEnd"/>
    </w:p>
    <w:p w14:paraId="16A3E791" w14:textId="69E7E2E1" w:rsidR="00CF5797" w:rsidRDefault="00CF5797" w:rsidP="00AF3F25">
      <w:pPr>
        <w:pStyle w:val="ListParagraph"/>
        <w:numPr>
          <w:ilvl w:val="0"/>
          <w:numId w:val="6"/>
        </w:numPr>
        <w:rPr>
          <w:color w:val="000000"/>
          <w:lang w:val="en-CA"/>
        </w:rPr>
      </w:pPr>
      <w:r>
        <w:rPr>
          <w:color w:val="000000"/>
          <w:lang w:val="en-CA"/>
        </w:rPr>
        <w:t>iPhone8</w:t>
      </w:r>
    </w:p>
    <w:p w14:paraId="7FF7BDA2" w14:textId="2AEEBCAB" w:rsidR="00CF5797" w:rsidRDefault="00CF5797" w:rsidP="00AF3F25">
      <w:pPr>
        <w:pStyle w:val="ListParagraph"/>
        <w:numPr>
          <w:ilvl w:val="0"/>
          <w:numId w:val="6"/>
        </w:numPr>
        <w:rPr>
          <w:color w:val="000000"/>
          <w:lang w:val="en-CA"/>
        </w:rPr>
      </w:pPr>
      <w:r>
        <w:rPr>
          <w:color w:val="000000"/>
          <w:lang w:val="en-CA"/>
        </w:rPr>
        <w:t>iPhone7</w:t>
      </w:r>
    </w:p>
    <w:p w14:paraId="23C8C763" w14:textId="4E9E8034" w:rsidR="00CF5797" w:rsidRDefault="00CF5797" w:rsidP="00CF5797">
      <w:pPr>
        <w:rPr>
          <w:color w:val="000000"/>
          <w:lang w:val="en-CA"/>
        </w:rPr>
      </w:pPr>
    </w:p>
    <w:p w14:paraId="31A92A20" w14:textId="134F1AF0" w:rsidR="00CF5797" w:rsidRPr="00CF5797" w:rsidRDefault="00CF5797" w:rsidP="00CF5797">
      <w:pPr>
        <w:rPr>
          <w:color w:val="000000"/>
          <w:lang w:val="en-CA"/>
        </w:rPr>
      </w:pPr>
    </w:p>
    <w:p w14:paraId="72D0FC81" w14:textId="4C07C068" w:rsidR="000A5CDD" w:rsidRDefault="00CF5797" w:rsidP="00CF5797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en-CA"/>
        </w:rPr>
      </w:pPr>
      <w:r>
        <w:rPr>
          <w:rFonts w:ascii="Times New Roman" w:hAnsi="Times New Roman"/>
          <w:color w:val="000000"/>
          <w:sz w:val="24"/>
          <w:szCs w:val="24"/>
          <w:lang w:val="en-CA"/>
        </w:rPr>
        <w:t xml:space="preserve">Add a computed property to the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CA"/>
        </w:rPr>
        <w:t>enum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CA"/>
        </w:rPr>
        <w:t xml:space="preserve"> which returns the price of each of the above item. Here is the list of price (in $):</w:t>
      </w:r>
    </w:p>
    <w:p w14:paraId="65E9FB7B" w14:textId="5C6191E5" w:rsidR="00CF5797" w:rsidRDefault="00CF5797" w:rsidP="00CF5797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en-CA"/>
        </w:rPr>
      </w:pPr>
    </w:p>
    <w:p w14:paraId="3F64EC99" w14:textId="6972D577" w:rsidR="00CF5797" w:rsidRDefault="00CF5797" w:rsidP="00CF5797">
      <w:pPr>
        <w:pStyle w:val="ListParagraph"/>
        <w:numPr>
          <w:ilvl w:val="0"/>
          <w:numId w:val="6"/>
        </w:numPr>
        <w:rPr>
          <w:color w:val="000000"/>
          <w:lang w:val="en-CA"/>
        </w:rPr>
      </w:pPr>
      <w:proofErr w:type="spellStart"/>
      <w:r>
        <w:rPr>
          <w:color w:val="000000"/>
          <w:lang w:val="en-CA"/>
        </w:rPr>
        <w:t>iPhoneXs</w:t>
      </w:r>
      <w:proofErr w:type="spellEnd"/>
      <w:r>
        <w:rPr>
          <w:color w:val="000000"/>
          <w:lang w:val="en-CA"/>
        </w:rPr>
        <w:t>: 1000</w:t>
      </w:r>
    </w:p>
    <w:p w14:paraId="1DD58898" w14:textId="742B9A29" w:rsidR="00CF5797" w:rsidRDefault="00CF5797" w:rsidP="00CF5797">
      <w:pPr>
        <w:pStyle w:val="ListParagraph"/>
        <w:numPr>
          <w:ilvl w:val="0"/>
          <w:numId w:val="6"/>
        </w:numPr>
        <w:rPr>
          <w:color w:val="000000"/>
          <w:lang w:val="en-CA"/>
        </w:rPr>
      </w:pPr>
      <w:proofErr w:type="spellStart"/>
      <w:r>
        <w:rPr>
          <w:color w:val="000000"/>
          <w:lang w:val="en-CA"/>
        </w:rPr>
        <w:t>iPhoneXR</w:t>
      </w:r>
      <w:proofErr w:type="spellEnd"/>
      <w:r>
        <w:rPr>
          <w:color w:val="000000"/>
          <w:lang w:val="en-CA"/>
        </w:rPr>
        <w:t>: 1100</w:t>
      </w:r>
    </w:p>
    <w:p w14:paraId="23E5EEFC" w14:textId="4B15A742" w:rsidR="00CF5797" w:rsidRDefault="00CF5797" w:rsidP="00CF5797">
      <w:pPr>
        <w:pStyle w:val="ListParagraph"/>
        <w:numPr>
          <w:ilvl w:val="0"/>
          <w:numId w:val="6"/>
        </w:numPr>
        <w:rPr>
          <w:color w:val="000000"/>
          <w:lang w:val="en-CA"/>
        </w:rPr>
      </w:pPr>
      <w:r>
        <w:rPr>
          <w:color w:val="000000"/>
          <w:lang w:val="en-CA"/>
        </w:rPr>
        <w:t>iPhone8</w:t>
      </w:r>
      <w:r>
        <w:rPr>
          <w:color w:val="000000"/>
          <w:lang w:val="en-CA"/>
        </w:rPr>
        <w:t>: 800</w:t>
      </w:r>
    </w:p>
    <w:p w14:paraId="470E0320" w14:textId="17D5A738" w:rsidR="00CF5797" w:rsidRDefault="00CF5797" w:rsidP="00CF5797">
      <w:pPr>
        <w:pStyle w:val="ListParagraph"/>
        <w:numPr>
          <w:ilvl w:val="0"/>
          <w:numId w:val="6"/>
        </w:numPr>
        <w:rPr>
          <w:color w:val="000000"/>
          <w:lang w:val="en-CA"/>
        </w:rPr>
      </w:pPr>
      <w:r>
        <w:rPr>
          <w:color w:val="000000"/>
          <w:lang w:val="en-CA"/>
        </w:rPr>
        <w:t>iPhone7</w:t>
      </w:r>
      <w:r>
        <w:rPr>
          <w:color w:val="000000"/>
          <w:lang w:val="en-CA"/>
        </w:rPr>
        <w:t>: 750</w:t>
      </w:r>
    </w:p>
    <w:p w14:paraId="2626F3D5" w14:textId="77777777" w:rsidR="00CF5797" w:rsidRPr="000A5CDD" w:rsidRDefault="00CF5797" w:rsidP="00CF5797">
      <w:pPr>
        <w:widowControl/>
        <w:jc w:val="left"/>
        <w:rPr>
          <w:color w:val="000000"/>
          <w:lang w:val="en-CA"/>
        </w:rPr>
      </w:pPr>
    </w:p>
    <w:p w14:paraId="61C446E3" w14:textId="77777777" w:rsidR="000A5CDD" w:rsidRDefault="000A5CDD" w:rsidP="00C75B6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en-CA"/>
        </w:rPr>
      </w:pPr>
    </w:p>
    <w:p w14:paraId="7115C479" w14:textId="77777777" w:rsidR="00C75B62" w:rsidRDefault="00C75B62" w:rsidP="00C75B6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en-CA"/>
        </w:rPr>
      </w:pPr>
    </w:p>
    <w:p w14:paraId="6E25107E" w14:textId="2089937A" w:rsidR="00EB6D93" w:rsidRDefault="00EB6D93" w:rsidP="00EB6D93">
      <w:pPr>
        <w:widowControl/>
        <w:jc w:val="left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</w:pPr>
      <w:r w:rsidRPr="00C75B62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  <w:t xml:space="preserve">Problem </w:t>
      </w:r>
      <w:r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  <w:t>3</w:t>
      </w:r>
      <w:r w:rsidRPr="00C75B62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  <w:t xml:space="preserve">: </w:t>
      </w:r>
      <w:r w:rsidR="00582DE8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  <w:t>Property Observers</w:t>
      </w:r>
    </w:p>
    <w:p w14:paraId="100EBD87" w14:textId="77777777" w:rsidR="00582DE8" w:rsidRDefault="00582DE8" w:rsidP="00EB6D93">
      <w:pPr>
        <w:widowControl/>
        <w:jc w:val="left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</w:pPr>
    </w:p>
    <w:p w14:paraId="62175BE4" w14:textId="77777777" w:rsidR="00582DE8" w:rsidRDefault="00582DE8" w:rsidP="00EB6D93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en-CA"/>
        </w:rPr>
      </w:pPr>
      <w:r w:rsidRPr="00582DE8">
        <w:rPr>
          <w:rFonts w:ascii="Times New Roman" w:hAnsi="Times New Roman"/>
          <w:color w:val="000000"/>
          <w:sz w:val="24"/>
          <w:szCs w:val="24"/>
          <w:lang w:val="en-CA"/>
        </w:rPr>
        <w:t xml:space="preserve">Define a class call </w:t>
      </w:r>
      <w:proofErr w:type="spellStart"/>
      <w:r w:rsidRPr="00582DE8">
        <w:rPr>
          <w:rFonts w:ascii="Times New Roman" w:hAnsi="Times New Roman"/>
          <w:color w:val="000000"/>
          <w:sz w:val="24"/>
          <w:szCs w:val="24"/>
          <w:lang w:val="en-CA"/>
        </w:rPr>
        <w:t>MyNotification</w:t>
      </w:r>
      <w:proofErr w:type="spellEnd"/>
      <w:r w:rsidRPr="00582DE8">
        <w:rPr>
          <w:rFonts w:ascii="Times New Roman" w:hAnsi="Times New Roman"/>
          <w:color w:val="000000"/>
          <w:sz w:val="24"/>
          <w:szCs w:val="24"/>
          <w:lang w:val="en-CA"/>
        </w:rPr>
        <w:t xml:space="preserve"> which</w:t>
      </w:r>
      <w:r>
        <w:rPr>
          <w:rFonts w:ascii="Times New Roman" w:hAnsi="Times New Roman"/>
          <w:color w:val="000000"/>
          <w:sz w:val="24"/>
          <w:szCs w:val="24"/>
          <w:lang w:val="en-CA"/>
        </w:rPr>
        <w:t xml:space="preserve"> contains a property called seen of type Boolean and a property called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CA"/>
        </w:rPr>
        <w:t>totalSeen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CA"/>
        </w:rPr>
        <w:t xml:space="preserve"> of type int. </w:t>
      </w:r>
    </w:p>
    <w:p w14:paraId="58EB61F8" w14:textId="42BDF85A" w:rsidR="00582DE8" w:rsidRDefault="00582DE8" w:rsidP="000A5CDD">
      <w:pPr>
        <w:pStyle w:val="ListParagraph"/>
        <w:numPr>
          <w:ilvl w:val="0"/>
          <w:numId w:val="2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The class </w:t>
      </w:r>
      <w:r w:rsidRPr="00582DE8">
        <w:rPr>
          <w:color w:val="000000"/>
          <w:lang w:val="en-CA"/>
        </w:rPr>
        <w:t xml:space="preserve">has a type method called </w:t>
      </w:r>
      <w:proofErr w:type="spellStart"/>
      <w:r w:rsidRPr="00582DE8">
        <w:rPr>
          <w:color w:val="000000"/>
          <w:lang w:val="en-CA"/>
        </w:rPr>
        <w:t>searchIt</w:t>
      </w:r>
      <w:proofErr w:type="spellEnd"/>
      <w:r>
        <w:rPr>
          <w:color w:val="000000"/>
          <w:lang w:val="en-CA"/>
        </w:rPr>
        <w:t xml:space="preserve"> which takes an array of number and a functional type called predicate of type (int)-&gt;Bool.</w:t>
      </w:r>
      <w:r w:rsidRPr="00582DE8">
        <w:rPr>
          <w:color w:val="000000"/>
          <w:lang w:val="en-CA"/>
        </w:rPr>
        <w:t xml:space="preserve"> </w:t>
      </w:r>
    </w:p>
    <w:p w14:paraId="62AFFCBE" w14:textId="4F1D5A5F" w:rsidR="00582DE8" w:rsidRDefault="00582DE8" w:rsidP="000A5CDD">
      <w:pPr>
        <w:pStyle w:val="ListParagraph"/>
        <w:numPr>
          <w:ilvl w:val="0"/>
          <w:numId w:val="2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The class has a another type method called </w:t>
      </w:r>
      <w:proofErr w:type="spellStart"/>
      <w:r>
        <w:rPr>
          <w:color w:val="000000"/>
          <w:lang w:val="en-CA"/>
        </w:rPr>
        <w:t>fillIt</w:t>
      </w:r>
      <w:proofErr w:type="spellEnd"/>
      <w:r>
        <w:rPr>
          <w:color w:val="000000"/>
          <w:lang w:val="en-CA"/>
        </w:rPr>
        <w:t xml:space="preserve"> which receives an input called size (of type int) and return an array with the size of the number. The </w:t>
      </w:r>
      <w:proofErr w:type="spellStart"/>
      <w:r>
        <w:rPr>
          <w:color w:val="000000"/>
          <w:lang w:val="en-CA"/>
        </w:rPr>
        <w:t>fillIt</w:t>
      </w:r>
      <w:proofErr w:type="spellEnd"/>
      <w:r>
        <w:rPr>
          <w:color w:val="000000"/>
          <w:lang w:val="en-CA"/>
        </w:rPr>
        <w:t xml:space="preserve"> method generates some random numbers between 1-100 to populate an array and return the array.</w:t>
      </w:r>
    </w:p>
    <w:p w14:paraId="0CED5B95" w14:textId="77777777" w:rsidR="00582DE8" w:rsidRDefault="00582DE8" w:rsidP="000A5CDD">
      <w:pPr>
        <w:pStyle w:val="ListParagraph"/>
        <w:numPr>
          <w:ilvl w:val="0"/>
          <w:numId w:val="2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The array produced by the </w:t>
      </w:r>
      <w:proofErr w:type="spellStart"/>
      <w:r>
        <w:rPr>
          <w:color w:val="000000"/>
          <w:lang w:val="en-CA"/>
        </w:rPr>
        <w:t>fillIt</w:t>
      </w:r>
      <w:proofErr w:type="spellEnd"/>
      <w:r>
        <w:rPr>
          <w:color w:val="000000"/>
          <w:lang w:val="en-CA"/>
        </w:rPr>
        <w:t xml:space="preserve"> method is then given to </w:t>
      </w:r>
      <w:proofErr w:type="spellStart"/>
      <w:r>
        <w:rPr>
          <w:color w:val="000000"/>
          <w:lang w:val="en-CA"/>
        </w:rPr>
        <w:t>searchIt</w:t>
      </w:r>
      <w:proofErr w:type="spellEnd"/>
      <w:r>
        <w:rPr>
          <w:color w:val="000000"/>
          <w:lang w:val="en-CA"/>
        </w:rPr>
        <w:t xml:space="preserve"> method.</w:t>
      </w:r>
    </w:p>
    <w:p w14:paraId="707BD51A" w14:textId="77777777" w:rsidR="00582DE8" w:rsidRDefault="00582DE8" w:rsidP="000A5CDD">
      <w:pPr>
        <w:pStyle w:val="ListParagraph"/>
        <w:numPr>
          <w:ilvl w:val="0"/>
          <w:numId w:val="2"/>
        </w:numPr>
        <w:rPr>
          <w:color w:val="000000"/>
          <w:lang w:val="en-CA"/>
        </w:rPr>
      </w:pPr>
      <w:r>
        <w:rPr>
          <w:color w:val="000000"/>
          <w:lang w:val="en-CA"/>
        </w:rPr>
        <w:t>Then define a 2 arbitrary predicates like</w:t>
      </w:r>
    </w:p>
    <w:p w14:paraId="38D4F04D" w14:textId="1B7077E2" w:rsidR="00582DE8" w:rsidRDefault="00582DE8" w:rsidP="000A5CDD">
      <w:pPr>
        <w:pStyle w:val="ListParagraph"/>
        <w:numPr>
          <w:ilvl w:val="1"/>
          <w:numId w:val="2"/>
        </w:numPr>
        <w:rPr>
          <w:color w:val="000000"/>
          <w:lang w:val="en-CA"/>
        </w:rPr>
      </w:pPr>
      <w:r>
        <w:rPr>
          <w:color w:val="000000"/>
          <w:lang w:val="en-CA"/>
        </w:rPr>
        <w:lastRenderedPageBreak/>
        <w:t>Predicate1: The number is dividend of 3</w:t>
      </w:r>
    </w:p>
    <w:p w14:paraId="44B3DD23" w14:textId="77777777" w:rsidR="00582DE8" w:rsidRDefault="00582DE8" w:rsidP="000A5CDD">
      <w:pPr>
        <w:pStyle w:val="ListParagraph"/>
        <w:numPr>
          <w:ilvl w:val="1"/>
          <w:numId w:val="2"/>
        </w:numPr>
        <w:rPr>
          <w:color w:val="000000"/>
          <w:lang w:val="en-CA"/>
        </w:rPr>
      </w:pPr>
      <w:r>
        <w:rPr>
          <w:color w:val="000000"/>
          <w:lang w:val="en-CA"/>
        </w:rPr>
        <w:t>Predicate2: The number is an even number.</w:t>
      </w:r>
    </w:p>
    <w:p w14:paraId="1C67A478" w14:textId="4C372A4B" w:rsidR="00582DE8" w:rsidRDefault="00582DE8" w:rsidP="000A5CDD">
      <w:pPr>
        <w:pStyle w:val="ListParagraph"/>
        <w:numPr>
          <w:ilvl w:val="0"/>
          <w:numId w:val="2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Call the </w:t>
      </w:r>
      <w:proofErr w:type="spellStart"/>
      <w:r>
        <w:rPr>
          <w:color w:val="000000"/>
          <w:lang w:val="en-CA"/>
        </w:rPr>
        <w:t>searchIt</w:t>
      </w:r>
      <w:proofErr w:type="spellEnd"/>
      <w:r>
        <w:rPr>
          <w:color w:val="000000"/>
          <w:lang w:val="en-CA"/>
        </w:rPr>
        <w:t xml:space="preserve"> function once with Predicate1 and once with Predicate2</w:t>
      </w:r>
      <w:r w:rsidR="000A5CDD">
        <w:rPr>
          <w:color w:val="000000"/>
          <w:lang w:val="en-CA"/>
        </w:rPr>
        <w:t>.</w:t>
      </w:r>
    </w:p>
    <w:p w14:paraId="2FF1041A" w14:textId="535F0231" w:rsidR="000A5CDD" w:rsidRDefault="000A5CDD" w:rsidP="000A5CDD">
      <w:pPr>
        <w:pStyle w:val="ListParagraph"/>
        <w:numPr>
          <w:ilvl w:val="0"/>
          <w:numId w:val="2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The </w:t>
      </w:r>
      <w:proofErr w:type="spellStart"/>
      <w:r>
        <w:rPr>
          <w:color w:val="000000"/>
          <w:lang w:val="en-CA"/>
        </w:rPr>
        <w:t>searchIt</w:t>
      </w:r>
      <w:proofErr w:type="spellEnd"/>
      <w:r>
        <w:rPr>
          <w:color w:val="000000"/>
          <w:lang w:val="en-CA"/>
        </w:rPr>
        <w:t xml:space="preserve"> function will iterate over the input array and apply the predicate to the items of the array. Any time, the predicate return true, you should inform another class called </w:t>
      </w:r>
      <w:proofErr w:type="spellStart"/>
      <w:r>
        <w:rPr>
          <w:color w:val="000000"/>
          <w:lang w:val="en-CA"/>
        </w:rPr>
        <w:t>MyObserver</w:t>
      </w:r>
      <w:proofErr w:type="spellEnd"/>
      <w:r>
        <w:rPr>
          <w:color w:val="000000"/>
          <w:lang w:val="en-CA"/>
        </w:rPr>
        <w:t xml:space="preserve">. </w:t>
      </w:r>
    </w:p>
    <w:p w14:paraId="60BC1C92" w14:textId="58E27F18" w:rsidR="000A5CDD" w:rsidRDefault="000A5CDD" w:rsidP="000A5CDD">
      <w:pPr>
        <w:pStyle w:val="ListParagraph"/>
        <w:numPr>
          <w:ilvl w:val="0"/>
          <w:numId w:val="2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At each time the predicate holds, the </w:t>
      </w:r>
      <w:proofErr w:type="spellStart"/>
      <w:r>
        <w:rPr>
          <w:color w:val="000000"/>
          <w:lang w:val="en-CA"/>
        </w:rPr>
        <w:t>MyObserver</w:t>
      </w:r>
      <w:proofErr w:type="spellEnd"/>
      <w:r>
        <w:rPr>
          <w:color w:val="000000"/>
          <w:lang w:val="en-CA"/>
        </w:rPr>
        <w:t xml:space="preserve"> class is notified about two things:</w:t>
      </w:r>
    </w:p>
    <w:p w14:paraId="2BA0F4F7" w14:textId="4C428141" w:rsidR="000A5CDD" w:rsidRDefault="000A5CDD" w:rsidP="000A5CDD">
      <w:pPr>
        <w:pStyle w:val="ListParagraph"/>
        <w:numPr>
          <w:ilvl w:val="1"/>
          <w:numId w:val="2"/>
        </w:numPr>
        <w:rPr>
          <w:color w:val="000000"/>
          <w:lang w:val="en-CA"/>
        </w:rPr>
      </w:pPr>
      <w:r>
        <w:rPr>
          <w:color w:val="000000"/>
          <w:lang w:val="en-CA"/>
        </w:rPr>
        <w:t>1- The fact that the predicate holds</w:t>
      </w:r>
    </w:p>
    <w:p w14:paraId="0432B3FC" w14:textId="2E658A68" w:rsidR="000A5CDD" w:rsidRDefault="000A5CDD" w:rsidP="000A5CDD">
      <w:pPr>
        <w:pStyle w:val="ListParagraph"/>
        <w:numPr>
          <w:ilvl w:val="1"/>
          <w:numId w:val="2"/>
        </w:numPr>
        <w:rPr>
          <w:color w:val="000000"/>
          <w:lang w:val="en-CA"/>
        </w:rPr>
      </w:pPr>
      <w:r>
        <w:rPr>
          <w:color w:val="000000"/>
          <w:lang w:val="en-CA"/>
        </w:rPr>
        <w:t>2- The item in the array on which the predicate holds</w:t>
      </w:r>
    </w:p>
    <w:p w14:paraId="07A801F0" w14:textId="43618C8D" w:rsidR="000A5CDD" w:rsidRDefault="000A5CDD" w:rsidP="000A5CDD">
      <w:pPr>
        <w:pStyle w:val="ListParagraph"/>
        <w:numPr>
          <w:ilvl w:val="0"/>
          <w:numId w:val="2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At the end of running each predicate on the array the </w:t>
      </w:r>
      <w:proofErr w:type="spellStart"/>
      <w:r>
        <w:rPr>
          <w:color w:val="000000"/>
          <w:lang w:val="en-CA"/>
        </w:rPr>
        <w:t>MyObserver</w:t>
      </w:r>
      <w:proofErr w:type="spellEnd"/>
      <w:r>
        <w:rPr>
          <w:color w:val="000000"/>
          <w:lang w:val="en-CA"/>
        </w:rPr>
        <w:t xml:space="preserve"> class will know about the following:</w:t>
      </w:r>
    </w:p>
    <w:p w14:paraId="0D60531F" w14:textId="0799D1EC" w:rsidR="000A5CDD" w:rsidRDefault="000A5CDD" w:rsidP="000A5CDD">
      <w:pPr>
        <w:pStyle w:val="ListParagraph"/>
        <w:numPr>
          <w:ilvl w:val="1"/>
          <w:numId w:val="2"/>
        </w:numPr>
        <w:rPr>
          <w:color w:val="000000"/>
          <w:lang w:val="en-CA"/>
        </w:rPr>
      </w:pPr>
      <w:r>
        <w:rPr>
          <w:color w:val="000000"/>
          <w:lang w:val="en-CA"/>
        </w:rPr>
        <w:t>Number of times the predicate holds</w:t>
      </w:r>
    </w:p>
    <w:p w14:paraId="087B91EC" w14:textId="11998C85" w:rsidR="000A5CDD" w:rsidRDefault="000A5CDD" w:rsidP="000A5CDD">
      <w:pPr>
        <w:pStyle w:val="ListParagraph"/>
        <w:numPr>
          <w:ilvl w:val="1"/>
          <w:numId w:val="2"/>
        </w:numPr>
        <w:rPr>
          <w:color w:val="000000"/>
          <w:lang w:val="en-CA"/>
        </w:rPr>
      </w:pPr>
      <w:r>
        <w:rPr>
          <w:color w:val="000000"/>
          <w:lang w:val="en-CA"/>
        </w:rPr>
        <w:t>The sum of numbers on which the predicate holds.</w:t>
      </w:r>
    </w:p>
    <w:p w14:paraId="3316ED47" w14:textId="23AE7BCA" w:rsidR="000A5CDD" w:rsidRDefault="000A5CDD" w:rsidP="000A5CDD">
      <w:pPr>
        <w:pStyle w:val="ListParagraph"/>
        <w:numPr>
          <w:ilvl w:val="0"/>
          <w:numId w:val="2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At the end the </w:t>
      </w:r>
      <w:proofErr w:type="spellStart"/>
      <w:r>
        <w:rPr>
          <w:color w:val="000000"/>
          <w:lang w:val="en-CA"/>
        </w:rPr>
        <w:t>MyObserver</w:t>
      </w:r>
      <w:proofErr w:type="spellEnd"/>
      <w:r>
        <w:rPr>
          <w:color w:val="000000"/>
          <w:lang w:val="en-CA"/>
        </w:rPr>
        <w:t xml:space="preserve"> class will print the following info: (the numbers re just examples)</w:t>
      </w:r>
    </w:p>
    <w:p w14:paraId="715D94D4" w14:textId="40B0D8F8" w:rsidR="000A5CDD" w:rsidRDefault="000A5CDD" w:rsidP="000A5CDD">
      <w:pPr>
        <w:pStyle w:val="ListParagraph"/>
        <w:numPr>
          <w:ilvl w:val="1"/>
          <w:numId w:val="2"/>
        </w:numPr>
        <w:rPr>
          <w:color w:val="000000"/>
          <w:lang w:val="en-CA"/>
        </w:rPr>
      </w:pPr>
      <w:r>
        <w:rPr>
          <w:color w:val="000000"/>
          <w:lang w:val="en-CA"/>
        </w:rPr>
        <w:t>Predicate1:  number of holds: 10  total: 87</w:t>
      </w:r>
    </w:p>
    <w:p w14:paraId="620DA647" w14:textId="6BCEA99B" w:rsidR="000A5CDD" w:rsidRDefault="000A5CDD" w:rsidP="000A5CDD">
      <w:pPr>
        <w:pStyle w:val="ListParagraph"/>
        <w:numPr>
          <w:ilvl w:val="1"/>
          <w:numId w:val="2"/>
        </w:numPr>
        <w:rPr>
          <w:color w:val="000000"/>
          <w:lang w:val="en-CA"/>
        </w:rPr>
      </w:pPr>
      <w:r>
        <w:rPr>
          <w:color w:val="000000"/>
          <w:lang w:val="en-CA"/>
        </w:rPr>
        <w:t>Predicate2:  number of holds: 11  total: 81</w:t>
      </w:r>
    </w:p>
    <w:p w14:paraId="6B1F4F43" w14:textId="77777777" w:rsidR="00C75B62" w:rsidRDefault="00C75B62" w:rsidP="00C75B62">
      <w:pPr>
        <w:widowControl/>
        <w:jc w:val="left"/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</w:pPr>
    </w:p>
    <w:p w14:paraId="76B1DA35" w14:textId="200D2675" w:rsidR="000A5CDD" w:rsidRDefault="000A5CDD" w:rsidP="00C75B62">
      <w:pPr>
        <w:widowControl/>
        <w:jc w:val="left"/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</w:pPr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>You should use the property observers to solve this problem.</w:t>
      </w:r>
    </w:p>
    <w:p w14:paraId="6511EEA2" w14:textId="77777777" w:rsidR="00BC64E2" w:rsidRDefault="00BC64E2" w:rsidP="00BC64E2">
      <w:pPr>
        <w:rPr>
          <w:color w:val="000000"/>
          <w:lang w:val="en-CA"/>
        </w:rPr>
      </w:pPr>
    </w:p>
    <w:p w14:paraId="4891505F" w14:textId="4A094B1B" w:rsidR="00334EE3" w:rsidRDefault="00334EE3" w:rsidP="00334EE3">
      <w:pPr>
        <w:rPr>
          <w:rFonts w:ascii="Times New Roman" w:hAnsi="Times New Roman"/>
          <w:color w:val="000000"/>
          <w:sz w:val="24"/>
          <w:szCs w:val="24"/>
          <w:u w:val="single"/>
          <w:lang w:val="en-CA"/>
        </w:rPr>
      </w:pPr>
      <w:r w:rsidRPr="00C75B62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  <w:t xml:space="preserve">Problem </w:t>
      </w:r>
      <w:r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  <w:t>4</w:t>
      </w:r>
      <w:r w:rsidRPr="00C75B62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  <w:u w:val="single"/>
          <w:lang w:val="en-CA"/>
        </w:rPr>
        <w:t>Function Type as computed property</w:t>
      </w:r>
    </w:p>
    <w:p w14:paraId="6C03D4DD" w14:textId="2B7C2FA3" w:rsidR="00334EE3" w:rsidRDefault="00334EE3" w:rsidP="00BC64E2">
      <w:pP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</w:pPr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 xml:space="preserve">Define a class call </w:t>
      </w:r>
      <w:proofErr w:type="spellStart"/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>MySort</w:t>
      </w:r>
      <w:proofErr w:type="spellEnd"/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>. The class has the following:</w:t>
      </w:r>
    </w:p>
    <w:p w14:paraId="572B1973" w14:textId="7D52B25F" w:rsidR="00334EE3" w:rsidRDefault="00334EE3" w:rsidP="00334EE3">
      <w:pPr>
        <w:pStyle w:val="ListParagraph"/>
        <w:numPr>
          <w:ilvl w:val="0"/>
          <w:numId w:val="5"/>
        </w:numPr>
        <w:rPr>
          <w:color w:val="000000"/>
          <w:lang w:val="en-CA"/>
        </w:rPr>
      </w:pPr>
      <w:r>
        <w:rPr>
          <w:color w:val="000000"/>
          <w:lang w:val="en-CA"/>
        </w:rPr>
        <w:t>A stored property called items which is an array of integer</w:t>
      </w:r>
    </w:p>
    <w:p w14:paraId="114ACACC" w14:textId="13FD7D1C" w:rsidR="00334EE3" w:rsidRDefault="00334EE3" w:rsidP="00334EE3">
      <w:pPr>
        <w:pStyle w:val="ListParagraph"/>
        <w:numPr>
          <w:ilvl w:val="0"/>
          <w:numId w:val="5"/>
        </w:numPr>
        <w:rPr>
          <w:color w:val="000000"/>
          <w:lang w:val="en-CA"/>
        </w:rPr>
      </w:pPr>
      <w:r>
        <w:rPr>
          <w:color w:val="000000"/>
          <w:lang w:val="en-CA"/>
        </w:rPr>
        <w:t>A read-only computed property called sorting with type ([int])-&gt;Void</w:t>
      </w:r>
    </w:p>
    <w:p w14:paraId="540585CE" w14:textId="77777777" w:rsidR="00334EE3" w:rsidRDefault="00334EE3" w:rsidP="00334EE3">
      <w:pPr>
        <w:rPr>
          <w:color w:val="000000"/>
          <w:lang w:val="en-CA"/>
        </w:rPr>
      </w:pPr>
    </w:p>
    <w:p w14:paraId="536EFF93" w14:textId="2ECBCF73" w:rsidR="00334EE3" w:rsidRDefault="00334EE3" w:rsidP="00334EE3">
      <w:pP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</w:pPr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 xml:space="preserve">Define a class called </w:t>
      </w:r>
      <w:proofErr w:type="spellStart"/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>MyBubbleSort</w:t>
      </w:r>
      <w:proofErr w:type="spellEnd"/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 xml:space="preserve"> to be the child of </w:t>
      </w:r>
      <w:proofErr w:type="spellStart"/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>MySort</w:t>
      </w:r>
      <w:proofErr w:type="spellEnd"/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 xml:space="preserve"> class.</w:t>
      </w:r>
    </w:p>
    <w:p w14:paraId="2609B231" w14:textId="0F09551D" w:rsidR="00334EE3" w:rsidRDefault="00334EE3" w:rsidP="00334EE3">
      <w:pP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</w:pPr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 xml:space="preserve">Define a class called </w:t>
      </w:r>
      <w:proofErr w:type="spellStart"/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>MyInsertionSort</w:t>
      </w:r>
      <w:proofErr w:type="spellEnd"/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 xml:space="preserve"> to be the child of </w:t>
      </w:r>
      <w:proofErr w:type="spellStart"/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>MySort</w:t>
      </w:r>
      <w:proofErr w:type="spellEnd"/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 xml:space="preserve"> class.</w:t>
      </w:r>
    </w:p>
    <w:p w14:paraId="5BE22DF1" w14:textId="77777777" w:rsidR="00334EE3" w:rsidRDefault="00334EE3" w:rsidP="00334EE3">
      <w:pP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</w:pPr>
    </w:p>
    <w:p w14:paraId="7412F5D9" w14:textId="792748AF" w:rsidR="00334EE3" w:rsidRDefault="00334EE3" w:rsidP="00334EE3">
      <w:pP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</w:pPr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 xml:space="preserve">Both child classes will override the </w:t>
      </w:r>
      <w:r w:rsidRPr="00334EE3"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val="en-CA" w:eastAsia="en-US"/>
        </w:rPr>
        <w:t>sorting</w:t>
      </w:r>
      <w:r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val="en-CA" w:eastAsia="en-US"/>
        </w:rPr>
        <w:t xml:space="preserve"> </w:t>
      </w:r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 xml:space="preserve">computed property such that the </w:t>
      </w:r>
      <w:proofErr w:type="spellStart"/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>MyBubbleSort</w:t>
      </w:r>
      <w:proofErr w:type="spellEnd"/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 xml:space="preserve"> class implements the </w:t>
      </w:r>
      <w:proofErr w:type="spellStart"/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>BubbleSort</w:t>
      </w:r>
      <w:proofErr w:type="spellEnd"/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 xml:space="preserve"> algorithm and the </w:t>
      </w:r>
      <w:proofErr w:type="spellStart"/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>MyInsertionSort</w:t>
      </w:r>
      <w:proofErr w:type="spellEnd"/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 xml:space="preserve"> will implement the </w:t>
      </w:r>
      <w:proofErr w:type="spellStart"/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>InsertionSort</w:t>
      </w:r>
      <w:proofErr w:type="spellEnd"/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 xml:space="preserve">. </w:t>
      </w:r>
    </w:p>
    <w:p w14:paraId="731C6BBD" w14:textId="77777777" w:rsidR="00334EE3" w:rsidRDefault="00334EE3" w:rsidP="00334EE3">
      <w:pP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</w:pPr>
    </w:p>
    <w:p w14:paraId="245E2FC4" w14:textId="01162300" w:rsidR="00334EE3" w:rsidRDefault="00334EE3" w:rsidP="00334EE3">
      <w:pP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</w:pPr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 xml:space="preserve">Then define one instance from each of </w:t>
      </w:r>
      <w:proofErr w:type="spellStart"/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>MyBubbleSort</w:t>
      </w:r>
      <w:proofErr w:type="spellEnd"/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 xml:space="preserve"> and </w:t>
      </w:r>
      <w:proofErr w:type="spellStart"/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>MyInsertionSort</w:t>
      </w:r>
      <w:proofErr w:type="spellEnd"/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 xml:space="preserve"> and assign them an arbitrary array of integer. Then use their sorting computed properties to sort the arrays and print the results.</w:t>
      </w:r>
    </w:p>
    <w:p w14:paraId="7FEB4DD7" w14:textId="77777777" w:rsidR="00334EE3" w:rsidRDefault="00334EE3" w:rsidP="00334EE3">
      <w:pP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</w:pPr>
    </w:p>
    <w:p w14:paraId="3DE70737" w14:textId="63A41E85" w:rsidR="00487D8F" w:rsidRDefault="00334EE3" w:rsidP="00487D8F">
      <w:pP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</w:pPr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>Bubble Sort:</w:t>
      </w:r>
      <w:r w:rsidR="00487D8F"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 xml:space="preserve"> </w:t>
      </w:r>
      <w:r w:rsidR="00487D8F" w:rsidRPr="00487D8F"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>http://cs-study.blogspot.ca/2012/12/bubble-sort.html</w:t>
      </w:r>
    </w:p>
    <w:p w14:paraId="211095CA" w14:textId="55B5E38A" w:rsidR="00334EE3" w:rsidRDefault="00334EE3" w:rsidP="00334EE3">
      <w:pP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</w:pPr>
      <w:r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>Insertion Sort:</w:t>
      </w:r>
      <w:r w:rsidR="00487D8F"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  <w:t xml:space="preserve"> </w:t>
      </w:r>
      <w:hyperlink r:id="rId8" w:history="1">
        <w:r w:rsidR="00487D8F" w:rsidRPr="00B32E0F">
          <w:rPr>
            <w:rStyle w:val="Hyperlink"/>
            <w:rFonts w:ascii="Times New Roman" w:eastAsia="Times New Roman" w:hAnsi="Times New Roman"/>
            <w:kern w:val="0"/>
            <w:sz w:val="24"/>
            <w:szCs w:val="24"/>
            <w:lang w:val="en-CA" w:eastAsia="en-US"/>
          </w:rPr>
          <w:t>http://cs-study.blogspot.ca/2012/12/insertion-sort.html</w:t>
        </w:r>
      </w:hyperlink>
    </w:p>
    <w:p w14:paraId="780137B6" w14:textId="77777777" w:rsidR="00487D8F" w:rsidRPr="00334EE3" w:rsidRDefault="00487D8F" w:rsidP="00334EE3">
      <w:pPr>
        <w:rPr>
          <w:color w:val="000000"/>
          <w:lang w:val="en-CA"/>
        </w:rPr>
      </w:pPr>
    </w:p>
    <w:p w14:paraId="61931E6D" w14:textId="77777777" w:rsidR="00334EE3" w:rsidRDefault="00334EE3" w:rsidP="00BC64E2">
      <w:pPr>
        <w:rPr>
          <w:color w:val="000000"/>
          <w:lang w:val="en-CA"/>
        </w:rPr>
      </w:pPr>
    </w:p>
    <w:p w14:paraId="556A7F72" w14:textId="77777777" w:rsidR="00334EE3" w:rsidRDefault="00334EE3" w:rsidP="00BC64E2">
      <w:pPr>
        <w:rPr>
          <w:color w:val="000000"/>
          <w:lang w:val="en-CA"/>
        </w:rPr>
      </w:pPr>
    </w:p>
    <w:p w14:paraId="7558408A" w14:textId="20757732" w:rsidR="00582DE8" w:rsidRDefault="00582DE8" w:rsidP="00334EE3">
      <w:pPr>
        <w:widowControl/>
        <w:jc w:val="left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</w:pPr>
      <w:r w:rsidRPr="00C75B62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  <w:t xml:space="preserve">Problem </w:t>
      </w:r>
      <w:r w:rsidR="00334EE3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  <w:t>5</w:t>
      </w:r>
      <w:r w:rsidRPr="00C75B62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  <w:t xml:space="preserve">: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  <w:lang w:val="en-CA"/>
        </w:rPr>
        <w:t>HackerRank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  <w:lang w:val="en-CA"/>
        </w:rPr>
        <w:t xml:space="preserve"> / Missing Number</w:t>
      </w:r>
    </w:p>
    <w:p w14:paraId="3B2F6510" w14:textId="77777777" w:rsidR="00582DE8" w:rsidRDefault="00582DE8" w:rsidP="00582DE8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en-CA"/>
        </w:rPr>
      </w:pPr>
    </w:p>
    <w:p w14:paraId="2574BBBA" w14:textId="3F698133" w:rsidR="00582DE8" w:rsidRPr="00582DE8" w:rsidRDefault="00582DE8" w:rsidP="00582DE8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en-CA"/>
        </w:rPr>
      </w:pPr>
      <w:r>
        <w:rPr>
          <w:rFonts w:ascii="Times New Roman" w:hAnsi="Times New Roman"/>
          <w:color w:val="000000"/>
          <w:sz w:val="24"/>
          <w:szCs w:val="24"/>
          <w:lang w:val="en-CA"/>
        </w:rPr>
        <w:t xml:space="preserve">Solve the Palindrome problem (you did in the class) is Swift. </w:t>
      </w:r>
    </w:p>
    <w:p w14:paraId="45D24C63" w14:textId="1123CCCE" w:rsidR="00BC64E2" w:rsidRPr="00582DE8" w:rsidRDefault="00B6593B" w:rsidP="00BC64E2">
      <w:pPr>
        <w:rPr>
          <w:rFonts w:ascii="Times New Roman" w:hAnsi="Times New Roman"/>
          <w:color w:val="000000"/>
          <w:sz w:val="24"/>
          <w:szCs w:val="24"/>
          <w:lang w:val="en-CA"/>
        </w:rPr>
      </w:pPr>
      <w:hyperlink r:id="rId9" w:history="1">
        <w:r w:rsidR="00582DE8" w:rsidRPr="00582DE8">
          <w:rPr>
            <w:rStyle w:val="Hyperlink"/>
            <w:rFonts w:ascii="Times New Roman" w:hAnsi="Times New Roman"/>
            <w:sz w:val="24"/>
            <w:szCs w:val="24"/>
            <w:lang w:val="en-CA"/>
          </w:rPr>
          <w:t>https://www.hackerrank.com/challenges/palindrome-index/problem</w:t>
        </w:r>
      </w:hyperlink>
    </w:p>
    <w:p w14:paraId="406761BD" w14:textId="77777777" w:rsidR="00582DE8" w:rsidRDefault="00582DE8" w:rsidP="00BC64E2">
      <w:pPr>
        <w:rPr>
          <w:color w:val="000000"/>
          <w:lang w:val="en-CA"/>
        </w:rPr>
      </w:pPr>
    </w:p>
    <w:p w14:paraId="6889463B" w14:textId="77777777" w:rsidR="00582DE8" w:rsidRPr="00BC64E2" w:rsidRDefault="00582DE8" w:rsidP="00BC64E2">
      <w:pPr>
        <w:rPr>
          <w:color w:val="000000"/>
          <w:lang w:val="en-CA"/>
        </w:rPr>
      </w:pPr>
    </w:p>
    <w:p w14:paraId="37D71E4E" w14:textId="59FEC032" w:rsidR="00BC64E2" w:rsidRDefault="00BC64E2" w:rsidP="00334EE3">
      <w:pPr>
        <w:widowControl/>
        <w:jc w:val="left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</w:pPr>
      <w:r w:rsidRPr="00C75B62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  <w:t xml:space="preserve">Problem </w:t>
      </w:r>
      <w:r w:rsidR="00334EE3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  <w:t>6</w:t>
      </w:r>
      <w:r w:rsidRPr="00C75B62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  <w:t xml:space="preserve">: </w:t>
      </w:r>
      <w:proofErr w:type="spellStart"/>
      <w:r w:rsidR="00EE51F5">
        <w:rPr>
          <w:rFonts w:ascii="Times New Roman" w:hAnsi="Times New Roman"/>
          <w:color w:val="000000"/>
          <w:sz w:val="24"/>
          <w:szCs w:val="24"/>
          <w:u w:val="single"/>
          <w:lang w:val="en-CA"/>
        </w:rPr>
        <w:t>HackerRank</w:t>
      </w:r>
      <w:proofErr w:type="spellEnd"/>
      <w:r w:rsidR="00582DE8">
        <w:rPr>
          <w:rFonts w:ascii="Times New Roman" w:hAnsi="Times New Roman"/>
          <w:color w:val="000000"/>
          <w:sz w:val="24"/>
          <w:szCs w:val="24"/>
          <w:u w:val="single"/>
          <w:lang w:val="en-CA"/>
        </w:rPr>
        <w:t xml:space="preserve"> / Missing Number</w:t>
      </w:r>
    </w:p>
    <w:p w14:paraId="4492068E" w14:textId="77777777" w:rsidR="00BC64E2" w:rsidRDefault="00BC64E2" w:rsidP="00BC64E2">
      <w:pPr>
        <w:widowControl/>
        <w:jc w:val="left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</w:pPr>
    </w:p>
    <w:p w14:paraId="5EAE3FB3" w14:textId="4BBAF71C" w:rsidR="00062550" w:rsidRDefault="00582DE8" w:rsidP="00C75B6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en-CA"/>
        </w:rPr>
      </w:pPr>
      <w:bookmarkStart w:id="2" w:name="OLE_LINK5"/>
      <w:bookmarkStart w:id="3" w:name="OLE_LINK6"/>
      <w:r>
        <w:rPr>
          <w:rFonts w:ascii="Times New Roman" w:hAnsi="Times New Roman"/>
          <w:color w:val="000000"/>
          <w:sz w:val="24"/>
          <w:szCs w:val="24"/>
          <w:lang w:val="en-CA"/>
        </w:rPr>
        <w:t>Solve</w:t>
      </w:r>
      <w:bookmarkEnd w:id="2"/>
      <w:bookmarkEnd w:id="3"/>
      <w:r>
        <w:rPr>
          <w:rFonts w:ascii="Times New Roman" w:hAnsi="Times New Roman"/>
          <w:color w:val="000000"/>
          <w:sz w:val="24"/>
          <w:szCs w:val="24"/>
          <w:lang w:val="en-CA"/>
        </w:rPr>
        <w:t xml:space="preserve"> the Missing number problem is Swift. </w:t>
      </w:r>
    </w:p>
    <w:p w14:paraId="2B49DD49" w14:textId="4BBE67BD" w:rsidR="00582DE8" w:rsidRDefault="00B6593B" w:rsidP="00C75B6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en-CA"/>
        </w:rPr>
      </w:pPr>
      <w:hyperlink r:id="rId10" w:history="1">
        <w:r w:rsidR="00582DE8" w:rsidRPr="00B32E0F">
          <w:rPr>
            <w:rStyle w:val="Hyperlink"/>
            <w:rFonts w:ascii="Times New Roman" w:hAnsi="Times New Roman"/>
            <w:sz w:val="24"/>
            <w:szCs w:val="24"/>
            <w:lang w:val="en-CA"/>
          </w:rPr>
          <w:t>https://www.hackerrank.com/challenges/missing-numbers/problem</w:t>
        </w:r>
      </w:hyperlink>
    </w:p>
    <w:p w14:paraId="61F7FCB5" w14:textId="470083A7" w:rsidR="00BC64E2" w:rsidRDefault="00BC64E2" w:rsidP="00C75B62">
      <w:pPr>
        <w:widowControl/>
        <w:jc w:val="left"/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</w:pPr>
    </w:p>
    <w:p w14:paraId="79C784EA" w14:textId="643892B3" w:rsidR="00CF5797" w:rsidRDefault="00CF5797" w:rsidP="00C75B62">
      <w:pPr>
        <w:widowControl/>
        <w:jc w:val="left"/>
        <w:rPr>
          <w:rFonts w:ascii="Times New Roman" w:eastAsia="Times New Roman" w:hAnsi="Times New Roman"/>
          <w:color w:val="000000"/>
          <w:kern w:val="0"/>
          <w:sz w:val="24"/>
          <w:szCs w:val="24"/>
          <w:lang w:val="en-CA" w:eastAsia="en-US"/>
        </w:rPr>
      </w:pPr>
    </w:p>
    <w:p w14:paraId="6960D729" w14:textId="27A6B7E3" w:rsidR="00CF5797" w:rsidRDefault="00CF5797" w:rsidP="00C75B62">
      <w:pPr>
        <w:widowControl/>
        <w:jc w:val="left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</w:pPr>
      <w:r w:rsidRPr="00C75B62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  <w:t xml:space="preserve">Problem </w:t>
      </w:r>
      <w:r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  <w:t>7</w:t>
      </w:r>
      <w:r w:rsidRPr="00C75B62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  <w:t>:</w:t>
      </w:r>
    </w:p>
    <w:p w14:paraId="06C6EA93" w14:textId="28AC320E" w:rsidR="00CF5797" w:rsidRDefault="00617A04" w:rsidP="00C75B62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en-CA"/>
        </w:rPr>
      </w:pPr>
      <w:r>
        <w:rPr>
          <w:rFonts w:ascii="Times New Roman" w:hAnsi="Times New Roman"/>
          <w:color w:val="000000"/>
          <w:sz w:val="24"/>
          <w:szCs w:val="24"/>
          <w:lang w:val="en-CA"/>
        </w:rPr>
        <w:t>Define a struct called Circle with the following properties:</w:t>
      </w:r>
    </w:p>
    <w:p w14:paraId="71091188" w14:textId="06BCF46F" w:rsidR="00617A04" w:rsidRDefault="00617A04" w:rsidP="00617A04">
      <w:pPr>
        <w:pStyle w:val="ListParagraph"/>
        <w:numPr>
          <w:ilvl w:val="0"/>
          <w:numId w:val="7"/>
        </w:numPr>
        <w:rPr>
          <w:color w:val="000000"/>
          <w:lang w:val="en-CA"/>
        </w:rPr>
      </w:pPr>
      <w:r>
        <w:rPr>
          <w:color w:val="000000"/>
          <w:lang w:val="en-CA"/>
        </w:rPr>
        <w:t>Variable instance property called radius</w:t>
      </w:r>
    </w:p>
    <w:p w14:paraId="19F9FB87" w14:textId="2487E10F" w:rsidR="00617A04" w:rsidRDefault="00617A04" w:rsidP="00617A04">
      <w:pPr>
        <w:pStyle w:val="ListParagraph"/>
        <w:numPr>
          <w:ilvl w:val="0"/>
          <w:numId w:val="7"/>
        </w:numPr>
        <w:rPr>
          <w:color w:val="000000"/>
          <w:lang w:val="en-CA"/>
        </w:rPr>
      </w:pPr>
      <w:r>
        <w:rPr>
          <w:color w:val="000000"/>
          <w:lang w:val="en-CA"/>
        </w:rPr>
        <w:t>Constant Type property called PI (which is the PI number which is 3.14)</w:t>
      </w:r>
    </w:p>
    <w:p w14:paraId="1EBD4860" w14:textId="56A58BFC" w:rsidR="00DA1241" w:rsidRDefault="00617A04" w:rsidP="00617A04">
      <w:pPr>
        <w:pStyle w:val="ListParagraph"/>
        <w:numPr>
          <w:ilvl w:val="0"/>
          <w:numId w:val="7"/>
        </w:numPr>
        <w:rPr>
          <w:color w:val="000000"/>
          <w:lang w:val="en-CA"/>
        </w:rPr>
      </w:pPr>
      <w:r>
        <w:rPr>
          <w:color w:val="000000"/>
          <w:lang w:val="en-CA"/>
        </w:rPr>
        <w:t>Define a computed property</w:t>
      </w:r>
      <w:r w:rsidR="00DA1241">
        <w:rPr>
          <w:color w:val="000000"/>
          <w:lang w:val="en-CA"/>
        </w:rPr>
        <w:t xml:space="preserve"> called area. It represents the area of the circle.</w:t>
      </w:r>
    </w:p>
    <w:p w14:paraId="46A1900D" w14:textId="18E7DB5D" w:rsidR="00DA1241" w:rsidRPr="00DA1241" w:rsidRDefault="00DA1241" w:rsidP="00DA1241">
      <w:pPr>
        <w:pStyle w:val="ListParagraph"/>
        <w:numPr>
          <w:ilvl w:val="0"/>
          <w:numId w:val="7"/>
        </w:numPr>
        <w:rPr>
          <w:color w:val="000000"/>
          <w:lang w:val="en-CA"/>
        </w:rPr>
      </w:pPr>
      <w:r>
        <w:rPr>
          <w:color w:val="000000"/>
          <w:lang w:val="en-CA"/>
        </w:rPr>
        <w:t>Write some examples to work with the Circle class.</w:t>
      </w:r>
    </w:p>
    <w:p w14:paraId="556CC6FF" w14:textId="24739401" w:rsidR="00617A04" w:rsidRDefault="00617A04" w:rsidP="00DA1241">
      <w:pPr>
        <w:widowControl/>
        <w:jc w:val="left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CA"/>
        </w:rPr>
      </w:pPr>
    </w:p>
    <w:p w14:paraId="0101A7BC" w14:textId="77777777" w:rsidR="004C15C0" w:rsidRPr="00DA1241" w:rsidRDefault="004C15C0" w:rsidP="00DA1241">
      <w:pPr>
        <w:widowControl/>
        <w:jc w:val="left"/>
        <w:rPr>
          <w:rFonts w:ascii="Times New Roman" w:hAnsi="Times New Roman"/>
          <w:color w:val="000000"/>
          <w:sz w:val="24"/>
          <w:szCs w:val="24"/>
          <w:lang w:val="en-CA"/>
        </w:rPr>
      </w:pPr>
      <w:bookmarkStart w:id="4" w:name="_GoBack"/>
      <w:bookmarkEnd w:id="4"/>
    </w:p>
    <w:sectPr w:rsidR="004C15C0" w:rsidRPr="00DA1241" w:rsidSect="008B0B05">
      <w:headerReference w:type="default" r:id="rId11"/>
      <w:footerReference w:type="default" r:id="rId12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26D60" w14:textId="77777777" w:rsidR="00B6593B" w:rsidRDefault="00B6593B" w:rsidP="00E46779">
      <w:r>
        <w:separator/>
      </w:r>
    </w:p>
  </w:endnote>
  <w:endnote w:type="continuationSeparator" w:id="0">
    <w:p w14:paraId="7164302A" w14:textId="77777777" w:rsidR="00B6593B" w:rsidRDefault="00B6593B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ndalus">
    <w:altName w:val="Times New Roman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A48C7" w14:textId="4D682164" w:rsidR="00982246" w:rsidRDefault="00982246" w:rsidP="00E46779">
    <w:pPr>
      <w:pStyle w:val="Footer"/>
      <w:jc w:val="center"/>
      <w:rPr>
        <w:rFonts w:ascii="Andalus" w:hAnsi="Andalus"/>
        <w:sz w:val="22"/>
      </w:rPr>
    </w:pPr>
    <w:r>
      <w:rPr>
        <w:rFonts w:ascii="Andalus" w:hAnsi="Andalus"/>
        <w:noProof/>
        <w:sz w:val="22"/>
        <w:lang w:eastAsia="en-US"/>
      </w:rPr>
      <w:drawing>
        <wp:anchor distT="0" distB="0" distL="114300" distR="114300" simplePos="0" relativeHeight="251657728" behindDoc="0" locked="0" layoutInCell="1" allowOverlap="1" wp14:anchorId="6984BF99" wp14:editId="4D1C2FF1">
          <wp:simplePos x="0" y="0"/>
          <wp:positionH relativeFrom="column">
            <wp:posOffset>6043930</wp:posOffset>
          </wp:positionH>
          <wp:positionV relativeFrom="paragraph">
            <wp:posOffset>-141605</wp:posOffset>
          </wp:positionV>
          <wp:extent cx="518160" cy="682625"/>
          <wp:effectExtent l="0" t="0" r="0" b="3175"/>
          <wp:wrapSquare wrapText="bothSides"/>
          <wp:docPr id="2" name="Picture 1" descr="PCTIA_Accredited_Logo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CTIA_Accredited_Logo_SMA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ndalus" w:hAnsi="Andalus"/>
        <w:sz w:val="22"/>
      </w:rPr>
      <w:t>609 West Hastings Street</w:t>
    </w:r>
    <w:r w:rsidRPr="00685397">
      <w:rPr>
        <w:rFonts w:ascii="Andalus" w:hAnsi="Andalus"/>
        <w:sz w:val="22"/>
      </w:rPr>
      <w:t>, Vancouver, BC, Canada V6</w:t>
    </w:r>
    <w:r>
      <w:rPr>
        <w:rFonts w:ascii="Andalus" w:hAnsi="Andalus"/>
        <w:sz w:val="22"/>
      </w:rPr>
      <w:t>B</w:t>
    </w:r>
    <w:r w:rsidRPr="00685397">
      <w:rPr>
        <w:rFonts w:ascii="Andalus" w:hAnsi="Andalus"/>
        <w:sz w:val="22"/>
      </w:rPr>
      <w:t xml:space="preserve"> </w:t>
    </w:r>
    <w:r>
      <w:rPr>
        <w:rFonts w:ascii="Andalus" w:hAnsi="Andalus"/>
        <w:sz w:val="22"/>
      </w:rPr>
      <w:t xml:space="preserve">4W4 </w:t>
    </w:r>
    <w:r w:rsidRPr="00685397">
      <w:rPr>
        <w:rFonts w:ascii="Andalus" w:hAnsi="Andalus"/>
        <w:sz w:val="22"/>
      </w:rPr>
      <w:t xml:space="preserve"> T: 604-</w:t>
    </w:r>
    <w:r>
      <w:rPr>
        <w:rFonts w:ascii="Andalus" w:hAnsi="Andalus"/>
        <w:sz w:val="22"/>
      </w:rPr>
      <w:t>620</w:t>
    </w:r>
    <w:r w:rsidRPr="00685397">
      <w:rPr>
        <w:rFonts w:ascii="Andalus" w:hAnsi="Andalus"/>
        <w:sz w:val="22"/>
      </w:rPr>
      <w:t>-</w:t>
    </w:r>
    <w:r>
      <w:rPr>
        <w:rFonts w:ascii="Andalus" w:hAnsi="Andalus"/>
        <w:sz w:val="22"/>
      </w:rPr>
      <w:t>1111</w:t>
    </w:r>
    <w:r w:rsidRPr="00685397">
      <w:rPr>
        <w:rFonts w:ascii="Andalus" w:hAnsi="Andalus"/>
        <w:sz w:val="22"/>
      </w:rPr>
      <w:t xml:space="preserve"> </w:t>
    </w:r>
    <w:r>
      <w:rPr>
        <w:rFonts w:ascii="Andalus" w:hAnsi="Andalus"/>
        <w:sz w:val="22"/>
      </w:rPr>
      <w:t xml:space="preserve"> </w:t>
    </w:r>
    <w:r>
      <w:rPr>
        <w:rFonts w:ascii="Andalus" w:hAnsi="Andalus"/>
        <w:sz w:val="22"/>
      </w:rPr>
      <w:br/>
    </w:r>
    <w:r w:rsidRPr="00685397">
      <w:rPr>
        <w:rFonts w:ascii="Andalus" w:hAnsi="Andalus"/>
        <w:sz w:val="22"/>
      </w:rPr>
      <w:t xml:space="preserve">www.ciccc.ca </w:t>
    </w:r>
    <w:r>
      <w:rPr>
        <w:rFonts w:ascii="Andalus" w:hAnsi="Andalus"/>
        <w:sz w:val="22"/>
      </w:rPr>
      <w:t xml:space="preserve"> info@ciccc.ca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D5A59" w14:textId="77777777" w:rsidR="00B6593B" w:rsidRDefault="00B6593B" w:rsidP="00E46779">
      <w:r>
        <w:separator/>
      </w:r>
    </w:p>
  </w:footnote>
  <w:footnote w:type="continuationSeparator" w:id="0">
    <w:p w14:paraId="36D9550B" w14:textId="77777777" w:rsidR="00B6593B" w:rsidRDefault="00B6593B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6CBEC" w14:textId="6EE7C998" w:rsidR="00982246" w:rsidRPr="00471E98" w:rsidRDefault="00982246" w:rsidP="009153C1">
    <w:pPr>
      <w:pStyle w:val="Header"/>
      <w:pBdr>
        <w:bottom w:val="none" w:sz="0" w:space="0" w:color="auto"/>
      </w:pBdr>
    </w:pPr>
    <w:r>
      <w:rPr>
        <w:noProof/>
        <w:lang w:eastAsia="en-US"/>
      </w:rPr>
      <w:drawing>
        <wp:inline distT="0" distB="0" distL="0" distR="0" wp14:anchorId="1C28EFD0" wp14:editId="02D2DFFE">
          <wp:extent cx="2988945" cy="525145"/>
          <wp:effectExtent l="0" t="0" r="8255" b="8255"/>
          <wp:docPr id="1" name="Picture 1" descr="Cornerston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rnerston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8945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07947"/>
    <w:multiLevelType w:val="hybridMultilevel"/>
    <w:tmpl w:val="4D68E948"/>
    <w:lvl w:ilvl="0" w:tplc="92A07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F765D"/>
    <w:multiLevelType w:val="hybridMultilevel"/>
    <w:tmpl w:val="2A10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90623"/>
    <w:multiLevelType w:val="hybridMultilevel"/>
    <w:tmpl w:val="4A368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C552B"/>
    <w:multiLevelType w:val="hybridMultilevel"/>
    <w:tmpl w:val="7FFEA580"/>
    <w:lvl w:ilvl="0" w:tplc="28F8079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054D8"/>
    <w:multiLevelType w:val="hybridMultilevel"/>
    <w:tmpl w:val="39C80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B6417"/>
    <w:multiLevelType w:val="hybridMultilevel"/>
    <w:tmpl w:val="2C30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973C3"/>
    <w:multiLevelType w:val="hybridMultilevel"/>
    <w:tmpl w:val="AC56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B4A"/>
    <w:rsid w:val="0000273F"/>
    <w:rsid w:val="0000356B"/>
    <w:rsid w:val="00007C2D"/>
    <w:rsid w:val="00013D1B"/>
    <w:rsid w:val="00015746"/>
    <w:rsid w:val="000521EC"/>
    <w:rsid w:val="00062550"/>
    <w:rsid w:val="0006380F"/>
    <w:rsid w:val="00072064"/>
    <w:rsid w:val="00081A02"/>
    <w:rsid w:val="0008578E"/>
    <w:rsid w:val="00087243"/>
    <w:rsid w:val="00092E52"/>
    <w:rsid w:val="000964C4"/>
    <w:rsid w:val="000A0FCE"/>
    <w:rsid w:val="000A55FF"/>
    <w:rsid w:val="000A5CDD"/>
    <w:rsid w:val="000B0716"/>
    <w:rsid w:val="000B0E43"/>
    <w:rsid w:val="000B16BA"/>
    <w:rsid w:val="000B462E"/>
    <w:rsid w:val="000B4ED7"/>
    <w:rsid w:val="000C127E"/>
    <w:rsid w:val="000C5988"/>
    <w:rsid w:val="000C6A83"/>
    <w:rsid w:val="000D01F5"/>
    <w:rsid w:val="000D2A28"/>
    <w:rsid w:val="000D5AAE"/>
    <w:rsid w:val="000D628C"/>
    <w:rsid w:val="000E45BC"/>
    <w:rsid w:val="000F6902"/>
    <w:rsid w:val="000F784F"/>
    <w:rsid w:val="000F791A"/>
    <w:rsid w:val="000F7EAD"/>
    <w:rsid w:val="00102B6E"/>
    <w:rsid w:val="001040C4"/>
    <w:rsid w:val="001047DF"/>
    <w:rsid w:val="00123260"/>
    <w:rsid w:val="00136C9C"/>
    <w:rsid w:val="00137B9F"/>
    <w:rsid w:val="001430FE"/>
    <w:rsid w:val="001433B2"/>
    <w:rsid w:val="001464F1"/>
    <w:rsid w:val="00150D2B"/>
    <w:rsid w:val="00152593"/>
    <w:rsid w:val="00152E38"/>
    <w:rsid w:val="0015633F"/>
    <w:rsid w:val="00160668"/>
    <w:rsid w:val="00160C4B"/>
    <w:rsid w:val="00164699"/>
    <w:rsid w:val="00165467"/>
    <w:rsid w:val="00166925"/>
    <w:rsid w:val="00174501"/>
    <w:rsid w:val="00177A06"/>
    <w:rsid w:val="00181142"/>
    <w:rsid w:val="00184732"/>
    <w:rsid w:val="00184D1C"/>
    <w:rsid w:val="00185B0E"/>
    <w:rsid w:val="00185F14"/>
    <w:rsid w:val="001A2CD7"/>
    <w:rsid w:val="001A69D4"/>
    <w:rsid w:val="001C1454"/>
    <w:rsid w:val="001C3C11"/>
    <w:rsid w:val="001C4C70"/>
    <w:rsid w:val="001C5808"/>
    <w:rsid w:val="001D0AF5"/>
    <w:rsid w:val="001D114B"/>
    <w:rsid w:val="001E5E27"/>
    <w:rsid w:val="001E7ECF"/>
    <w:rsid w:val="001F569E"/>
    <w:rsid w:val="002050A9"/>
    <w:rsid w:val="00207FC4"/>
    <w:rsid w:val="00213D68"/>
    <w:rsid w:val="002171E8"/>
    <w:rsid w:val="002230DE"/>
    <w:rsid w:val="0024366E"/>
    <w:rsid w:val="00251094"/>
    <w:rsid w:val="00253014"/>
    <w:rsid w:val="0025538A"/>
    <w:rsid w:val="0025657A"/>
    <w:rsid w:val="00256E5E"/>
    <w:rsid w:val="00266651"/>
    <w:rsid w:val="0027367C"/>
    <w:rsid w:val="00283C4B"/>
    <w:rsid w:val="002A1FAD"/>
    <w:rsid w:val="002A6944"/>
    <w:rsid w:val="002B2959"/>
    <w:rsid w:val="002B3B48"/>
    <w:rsid w:val="002B4BF9"/>
    <w:rsid w:val="002B5547"/>
    <w:rsid w:val="002B7262"/>
    <w:rsid w:val="002B7F60"/>
    <w:rsid w:val="002D6B69"/>
    <w:rsid w:val="002E0B67"/>
    <w:rsid w:val="002E373F"/>
    <w:rsid w:val="002E4B01"/>
    <w:rsid w:val="002F4F29"/>
    <w:rsid w:val="00300A14"/>
    <w:rsid w:val="00304B8A"/>
    <w:rsid w:val="00312288"/>
    <w:rsid w:val="00312A89"/>
    <w:rsid w:val="0031457D"/>
    <w:rsid w:val="00317434"/>
    <w:rsid w:val="003250C0"/>
    <w:rsid w:val="00332E83"/>
    <w:rsid w:val="003347BC"/>
    <w:rsid w:val="00334EE3"/>
    <w:rsid w:val="003410B9"/>
    <w:rsid w:val="00351C15"/>
    <w:rsid w:val="0035208B"/>
    <w:rsid w:val="00352A37"/>
    <w:rsid w:val="00353723"/>
    <w:rsid w:val="0035481F"/>
    <w:rsid w:val="0035487A"/>
    <w:rsid w:val="00367506"/>
    <w:rsid w:val="00373DB7"/>
    <w:rsid w:val="00380367"/>
    <w:rsid w:val="00390E84"/>
    <w:rsid w:val="00397545"/>
    <w:rsid w:val="003B4A9A"/>
    <w:rsid w:val="003D012E"/>
    <w:rsid w:val="003D0698"/>
    <w:rsid w:val="003D1F72"/>
    <w:rsid w:val="003D619A"/>
    <w:rsid w:val="003E2545"/>
    <w:rsid w:val="003E37EE"/>
    <w:rsid w:val="003E5234"/>
    <w:rsid w:val="003E645F"/>
    <w:rsid w:val="003E7943"/>
    <w:rsid w:val="003F23B0"/>
    <w:rsid w:val="00401CC2"/>
    <w:rsid w:val="0040550B"/>
    <w:rsid w:val="00407289"/>
    <w:rsid w:val="00410CB9"/>
    <w:rsid w:val="0042342C"/>
    <w:rsid w:val="00423FC6"/>
    <w:rsid w:val="0043038D"/>
    <w:rsid w:val="004401ED"/>
    <w:rsid w:val="00443437"/>
    <w:rsid w:val="00446C34"/>
    <w:rsid w:val="00460AF7"/>
    <w:rsid w:val="00462891"/>
    <w:rsid w:val="00472E57"/>
    <w:rsid w:val="004776D5"/>
    <w:rsid w:val="00480E0F"/>
    <w:rsid w:val="00487D8F"/>
    <w:rsid w:val="004C15C0"/>
    <w:rsid w:val="004C1A49"/>
    <w:rsid w:val="004C37B7"/>
    <w:rsid w:val="004C73AD"/>
    <w:rsid w:val="004D25D8"/>
    <w:rsid w:val="004E56F4"/>
    <w:rsid w:val="004E622A"/>
    <w:rsid w:val="004F02C3"/>
    <w:rsid w:val="004F0915"/>
    <w:rsid w:val="005010CD"/>
    <w:rsid w:val="00501E69"/>
    <w:rsid w:val="00504DDC"/>
    <w:rsid w:val="005130DB"/>
    <w:rsid w:val="00515345"/>
    <w:rsid w:val="00521DF4"/>
    <w:rsid w:val="005257A2"/>
    <w:rsid w:val="00530427"/>
    <w:rsid w:val="005343C3"/>
    <w:rsid w:val="00540B21"/>
    <w:rsid w:val="00550909"/>
    <w:rsid w:val="005513C1"/>
    <w:rsid w:val="00553204"/>
    <w:rsid w:val="00564C1F"/>
    <w:rsid w:val="00574B99"/>
    <w:rsid w:val="005814EA"/>
    <w:rsid w:val="005816F7"/>
    <w:rsid w:val="005822C1"/>
    <w:rsid w:val="00582DE8"/>
    <w:rsid w:val="00590AEA"/>
    <w:rsid w:val="00591904"/>
    <w:rsid w:val="005B4009"/>
    <w:rsid w:val="005C205E"/>
    <w:rsid w:val="005D0E3B"/>
    <w:rsid w:val="005E038D"/>
    <w:rsid w:val="005E68CE"/>
    <w:rsid w:val="005F3F5F"/>
    <w:rsid w:val="00601536"/>
    <w:rsid w:val="00613608"/>
    <w:rsid w:val="00616283"/>
    <w:rsid w:val="00617A04"/>
    <w:rsid w:val="00631BA2"/>
    <w:rsid w:val="00640CDA"/>
    <w:rsid w:val="00650BD8"/>
    <w:rsid w:val="006536B3"/>
    <w:rsid w:val="00657E97"/>
    <w:rsid w:val="00666A69"/>
    <w:rsid w:val="00666C6E"/>
    <w:rsid w:val="00677872"/>
    <w:rsid w:val="00680524"/>
    <w:rsid w:val="00695201"/>
    <w:rsid w:val="006967A0"/>
    <w:rsid w:val="00697272"/>
    <w:rsid w:val="006A6D82"/>
    <w:rsid w:val="006B23EC"/>
    <w:rsid w:val="006C071E"/>
    <w:rsid w:val="006C3C0D"/>
    <w:rsid w:val="006D3A14"/>
    <w:rsid w:val="006D4441"/>
    <w:rsid w:val="006D480F"/>
    <w:rsid w:val="006D5E2E"/>
    <w:rsid w:val="006D62BF"/>
    <w:rsid w:val="006E4B97"/>
    <w:rsid w:val="006E5B07"/>
    <w:rsid w:val="006E626E"/>
    <w:rsid w:val="006F0D2F"/>
    <w:rsid w:val="006F3539"/>
    <w:rsid w:val="006F398B"/>
    <w:rsid w:val="006F50A5"/>
    <w:rsid w:val="006F5EE6"/>
    <w:rsid w:val="007016C9"/>
    <w:rsid w:val="00711ECB"/>
    <w:rsid w:val="00715D0F"/>
    <w:rsid w:val="00716454"/>
    <w:rsid w:val="007216E9"/>
    <w:rsid w:val="00722897"/>
    <w:rsid w:val="00722AFE"/>
    <w:rsid w:val="00723214"/>
    <w:rsid w:val="00725333"/>
    <w:rsid w:val="00725563"/>
    <w:rsid w:val="00726F48"/>
    <w:rsid w:val="00731395"/>
    <w:rsid w:val="007316BD"/>
    <w:rsid w:val="007339CB"/>
    <w:rsid w:val="0074481A"/>
    <w:rsid w:val="0075135C"/>
    <w:rsid w:val="00755AA8"/>
    <w:rsid w:val="00755F8F"/>
    <w:rsid w:val="007607D6"/>
    <w:rsid w:val="00763B7F"/>
    <w:rsid w:val="00773888"/>
    <w:rsid w:val="007756A0"/>
    <w:rsid w:val="00775F3F"/>
    <w:rsid w:val="00776ED1"/>
    <w:rsid w:val="0078418F"/>
    <w:rsid w:val="00797F64"/>
    <w:rsid w:val="007A3BD7"/>
    <w:rsid w:val="007B1601"/>
    <w:rsid w:val="007B41DD"/>
    <w:rsid w:val="007D564E"/>
    <w:rsid w:val="007D664A"/>
    <w:rsid w:val="007F284F"/>
    <w:rsid w:val="008006A7"/>
    <w:rsid w:val="008160ED"/>
    <w:rsid w:val="0082078C"/>
    <w:rsid w:val="00821BFE"/>
    <w:rsid w:val="0082315B"/>
    <w:rsid w:val="0082448D"/>
    <w:rsid w:val="008314DC"/>
    <w:rsid w:val="00831ED5"/>
    <w:rsid w:val="00850B28"/>
    <w:rsid w:val="0087255D"/>
    <w:rsid w:val="008753C9"/>
    <w:rsid w:val="00876811"/>
    <w:rsid w:val="00892042"/>
    <w:rsid w:val="008B0B05"/>
    <w:rsid w:val="008C0A20"/>
    <w:rsid w:val="008D1B0D"/>
    <w:rsid w:val="008D3C63"/>
    <w:rsid w:val="008D6AE7"/>
    <w:rsid w:val="008D6CA1"/>
    <w:rsid w:val="008E76CA"/>
    <w:rsid w:val="008F0C80"/>
    <w:rsid w:val="008F37A8"/>
    <w:rsid w:val="008F4511"/>
    <w:rsid w:val="009010FF"/>
    <w:rsid w:val="00903ECB"/>
    <w:rsid w:val="009041BC"/>
    <w:rsid w:val="009153C1"/>
    <w:rsid w:val="009279D9"/>
    <w:rsid w:val="009341AD"/>
    <w:rsid w:val="009354BA"/>
    <w:rsid w:val="00940335"/>
    <w:rsid w:val="0094410D"/>
    <w:rsid w:val="00944C0D"/>
    <w:rsid w:val="00951B35"/>
    <w:rsid w:val="00952843"/>
    <w:rsid w:val="00962865"/>
    <w:rsid w:val="00976019"/>
    <w:rsid w:val="00982246"/>
    <w:rsid w:val="009858CA"/>
    <w:rsid w:val="009871EB"/>
    <w:rsid w:val="009974E3"/>
    <w:rsid w:val="009A4610"/>
    <w:rsid w:val="009A49E2"/>
    <w:rsid w:val="009B0EFC"/>
    <w:rsid w:val="009C1544"/>
    <w:rsid w:val="009C2A02"/>
    <w:rsid w:val="009C43E8"/>
    <w:rsid w:val="009D4737"/>
    <w:rsid w:val="009E0759"/>
    <w:rsid w:val="009E2645"/>
    <w:rsid w:val="009E46BD"/>
    <w:rsid w:val="00A00911"/>
    <w:rsid w:val="00A06FBC"/>
    <w:rsid w:val="00A11F68"/>
    <w:rsid w:val="00A12878"/>
    <w:rsid w:val="00A12C5B"/>
    <w:rsid w:val="00A320CD"/>
    <w:rsid w:val="00A35570"/>
    <w:rsid w:val="00A35FFD"/>
    <w:rsid w:val="00A36129"/>
    <w:rsid w:val="00A3641B"/>
    <w:rsid w:val="00A42437"/>
    <w:rsid w:val="00A426AD"/>
    <w:rsid w:val="00A43B8C"/>
    <w:rsid w:val="00A4688E"/>
    <w:rsid w:val="00A609B0"/>
    <w:rsid w:val="00A632B9"/>
    <w:rsid w:val="00A6558E"/>
    <w:rsid w:val="00A820C0"/>
    <w:rsid w:val="00A821E2"/>
    <w:rsid w:val="00A85742"/>
    <w:rsid w:val="00A90FDA"/>
    <w:rsid w:val="00A95F47"/>
    <w:rsid w:val="00AA24D4"/>
    <w:rsid w:val="00AA5238"/>
    <w:rsid w:val="00AA70F3"/>
    <w:rsid w:val="00AB092B"/>
    <w:rsid w:val="00AD0F05"/>
    <w:rsid w:val="00AF3F25"/>
    <w:rsid w:val="00AF5048"/>
    <w:rsid w:val="00B01FBA"/>
    <w:rsid w:val="00B03C69"/>
    <w:rsid w:val="00B13912"/>
    <w:rsid w:val="00B13C83"/>
    <w:rsid w:val="00B15AEE"/>
    <w:rsid w:val="00B173B1"/>
    <w:rsid w:val="00B23EDE"/>
    <w:rsid w:val="00B2697A"/>
    <w:rsid w:val="00B339B5"/>
    <w:rsid w:val="00B468D3"/>
    <w:rsid w:val="00B50199"/>
    <w:rsid w:val="00B5426E"/>
    <w:rsid w:val="00B56221"/>
    <w:rsid w:val="00B57DAC"/>
    <w:rsid w:val="00B62A8D"/>
    <w:rsid w:val="00B62CB3"/>
    <w:rsid w:val="00B644AE"/>
    <w:rsid w:val="00B6593B"/>
    <w:rsid w:val="00B6790D"/>
    <w:rsid w:val="00B75BAD"/>
    <w:rsid w:val="00B90EDD"/>
    <w:rsid w:val="00B92297"/>
    <w:rsid w:val="00B92B26"/>
    <w:rsid w:val="00B96E1D"/>
    <w:rsid w:val="00BA1C8E"/>
    <w:rsid w:val="00BA4063"/>
    <w:rsid w:val="00BC1559"/>
    <w:rsid w:val="00BC3F75"/>
    <w:rsid w:val="00BC58B2"/>
    <w:rsid w:val="00BC64E2"/>
    <w:rsid w:val="00BC6BB5"/>
    <w:rsid w:val="00BD06AE"/>
    <w:rsid w:val="00BD0ABB"/>
    <w:rsid w:val="00BD1EE3"/>
    <w:rsid w:val="00BE0C9A"/>
    <w:rsid w:val="00BE5F7F"/>
    <w:rsid w:val="00BF075A"/>
    <w:rsid w:val="00BF6AC7"/>
    <w:rsid w:val="00C01A1C"/>
    <w:rsid w:val="00C0273B"/>
    <w:rsid w:val="00C04033"/>
    <w:rsid w:val="00C04EB5"/>
    <w:rsid w:val="00C0620F"/>
    <w:rsid w:val="00C103ED"/>
    <w:rsid w:val="00C22788"/>
    <w:rsid w:val="00C2600F"/>
    <w:rsid w:val="00C34250"/>
    <w:rsid w:val="00C44473"/>
    <w:rsid w:val="00C52D8A"/>
    <w:rsid w:val="00C539A2"/>
    <w:rsid w:val="00C54183"/>
    <w:rsid w:val="00C54D87"/>
    <w:rsid w:val="00C64E9A"/>
    <w:rsid w:val="00C75B62"/>
    <w:rsid w:val="00C81DA2"/>
    <w:rsid w:val="00C90D2F"/>
    <w:rsid w:val="00C95BC3"/>
    <w:rsid w:val="00CA1C1D"/>
    <w:rsid w:val="00CB4F00"/>
    <w:rsid w:val="00CD138D"/>
    <w:rsid w:val="00CD2487"/>
    <w:rsid w:val="00CE243C"/>
    <w:rsid w:val="00CE39FC"/>
    <w:rsid w:val="00CE4290"/>
    <w:rsid w:val="00CE70BF"/>
    <w:rsid w:val="00CE718F"/>
    <w:rsid w:val="00CF082A"/>
    <w:rsid w:val="00CF30DA"/>
    <w:rsid w:val="00CF3529"/>
    <w:rsid w:val="00CF5797"/>
    <w:rsid w:val="00CF6039"/>
    <w:rsid w:val="00D0334A"/>
    <w:rsid w:val="00D0490A"/>
    <w:rsid w:val="00D071B4"/>
    <w:rsid w:val="00D14ACD"/>
    <w:rsid w:val="00D24C73"/>
    <w:rsid w:val="00D348BE"/>
    <w:rsid w:val="00D434E8"/>
    <w:rsid w:val="00D44346"/>
    <w:rsid w:val="00D4769B"/>
    <w:rsid w:val="00D52662"/>
    <w:rsid w:val="00D6006D"/>
    <w:rsid w:val="00D6443B"/>
    <w:rsid w:val="00D645B6"/>
    <w:rsid w:val="00D67ADE"/>
    <w:rsid w:val="00D73B04"/>
    <w:rsid w:val="00D74890"/>
    <w:rsid w:val="00D81946"/>
    <w:rsid w:val="00D92B6A"/>
    <w:rsid w:val="00DA1241"/>
    <w:rsid w:val="00DA2839"/>
    <w:rsid w:val="00DB007E"/>
    <w:rsid w:val="00DB169E"/>
    <w:rsid w:val="00DD1480"/>
    <w:rsid w:val="00DD6DB2"/>
    <w:rsid w:val="00DD743D"/>
    <w:rsid w:val="00DE73F0"/>
    <w:rsid w:val="00DF0605"/>
    <w:rsid w:val="00DF7D71"/>
    <w:rsid w:val="00E11073"/>
    <w:rsid w:val="00E20477"/>
    <w:rsid w:val="00E271B7"/>
    <w:rsid w:val="00E27B70"/>
    <w:rsid w:val="00E30154"/>
    <w:rsid w:val="00E32F31"/>
    <w:rsid w:val="00E33979"/>
    <w:rsid w:val="00E34992"/>
    <w:rsid w:val="00E43E54"/>
    <w:rsid w:val="00E46779"/>
    <w:rsid w:val="00E5624B"/>
    <w:rsid w:val="00E60787"/>
    <w:rsid w:val="00E66031"/>
    <w:rsid w:val="00E67F71"/>
    <w:rsid w:val="00E7508D"/>
    <w:rsid w:val="00E87CC1"/>
    <w:rsid w:val="00EA38AD"/>
    <w:rsid w:val="00EA3B4A"/>
    <w:rsid w:val="00EA4EBD"/>
    <w:rsid w:val="00EB171B"/>
    <w:rsid w:val="00EB2446"/>
    <w:rsid w:val="00EB4464"/>
    <w:rsid w:val="00EB6D93"/>
    <w:rsid w:val="00EC1CA1"/>
    <w:rsid w:val="00EC5E52"/>
    <w:rsid w:val="00EC6528"/>
    <w:rsid w:val="00ED27EE"/>
    <w:rsid w:val="00ED4993"/>
    <w:rsid w:val="00ED5FF4"/>
    <w:rsid w:val="00ED6092"/>
    <w:rsid w:val="00EE51F5"/>
    <w:rsid w:val="00EF06A3"/>
    <w:rsid w:val="00EF1961"/>
    <w:rsid w:val="00EF78ED"/>
    <w:rsid w:val="00EF7DD5"/>
    <w:rsid w:val="00F038C9"/>
    <w:rsid w:val="00F21CA1"/>
    <w:rsid w:val="00F22A98"/>
    <w:rsid w:val="00F23736"/>
    <w:rsid w:val="00F237AD"/>
    <w:rsid w:val="00F23A62"/>
    <w:rsid w:val="00F26A3B"/>
    <w:rsid w:val="00F379AA"/>
    <w:rsid w:val="00F450D0"/>
    <w:rsid w:val="00F45212"/>
    <w:rsid w:val="00F51B82"/>
    <w:rsid w:val="00F625B5"/>
    <w:rsid w:val="00F75950"/>
    <w:rsid w:val="00F81458"/>
    <w:rsid w:val="00F97C9C"/>
    <w:rsid w:val="00FA25E9"/>
    <w:rsid w:val="00FA2D98"/>
    <w:rsid w:val="00FB6E72"/>
    <w:rsid w:val="00FE2BF2"/>
    <w:rsid w:val="00FE603B"/>
    <w:rsid w:val="00FE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B496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A1241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D6006D"/>
    <w:rPr>
      <w:color w:val="0000FF"/>
      <w:u w:val="single"/>
    </w:rPr>
  </w:style>
  <w:style w:type="character" w:customStyle="1" w:styleId="hide-1">
    <w:name w:val="hide-1"/>
    <w:basedOn w:val="DefaultParagraphFont"/>
    <w:rsid w:val="00D6006D"/>
  </w:style>
  <w:style w:type="paragraph" w:styleId="HTMLPreformatted">
    <w:name w:val="HTML Preformatted"/>
    <w:basedOn w:val="Normal"/>
    <w:link w:val="HTMLPreformattedChar"/>
    <w:uiPriority w:val="99"/>
    <w:unhideWhenUsed/>
    <w:rsid w:val="008D3C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  <w:lang w:val="en-CA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3C63"/>
    <w:rPr>
      <w:rFonts w:ascii="Courier" w:hAnsi="Courier" w:cs="Courier"/>
      <w:lang w:val="en-CA"/>
    </w:rPr>
  </w:style>
  <w:style w:type="character" w:customStyle="1" w:styleId="co2">
    <w:name w:val="co2"/>
    <w:basedOn w:val="DefaultParagraphFont"/>
    <w:rsid w:val="008D3C63"/>
  </w:style>
  <w:style w:type="character" w:customStyle="1" w:styleId="kw4">
    <w:name w:val="kw4"/>
    <w:basedOn w:val="DefaultParagraphFont"/>
    <w:rsid w:val="008D3C63"/>
  </w:style>
  <w:style w:type="character" w:customStyle="1" w:styleId="br0">
    <w:name w:val="br0"/>
    <w:basedOn w:val="DefaultParagraphFont"/>
    <w:rsid w:val="008D3C63"/>
  </w:style>
  <w:style w:type="character" w:customStyle="1" w:styleId="sy0">
    <w:name w:val="sy0"/>
    <w:basedOn w:val="DefaultParagraphFont"/>
    <w:rsid w:val="008D3C63"/>
  </w:style>
  <w:style w:type="character" w:customStyle="1" w:styleId="nu0">
    <w:name w:val="nu0"/>
    <w:basedOn w:val="DefaultParagraphFont"/>
    <w:rsid w:val="008D3C63"/>
  </w:style>
  <w:style w:type="character" w:customStyle="1" w:styleId="kw3">
    <w:name w:val="kw3"/>
    <w:basedOn w:val="DefaultParagraphFont"/>
    <w:rsid w:val="008D3C63"/>
  </w:style>
  <w:style w:type="character" w:customStyle="1" w:styleId="st0">
    <w:name w:val="st0"/>
    <w:basedOn w:val="DefaultParagraphFont"/>
    <w:rsid w:val="008D3C63"/>
  </w:style>
  <w:style w:type="character" w:customStyle="1" w:styleId="es1">
    <w:name w:val="es1"/>
    <w:basedOn w:val="DefaultParagraphFont"/>
    <w:rsid w:val="008D3C63"/>
  </w:style>
  <w:style w:type="character" w:customStyle="1" w:styleId="collapseomatic">
    <w:name w:val="collapseomatic"/>
    <w:basedOn w:val="DefaultParagraphFont"/>
    <w:rsid w:val="008D3C63"/>
  </w:style>
  <w:style w:type="character" w:customStyle="1" w:styleId="kw1">
    <w:name w:val="kw1"/>
    <w:basedOn w:val="DefaultParagraphFont"/>
    <w:rsid w:val="008D3C63"/>
  </w:style>
  <w:style w:type="character" w:customStyle="1" w:styleId="kw2">
    <w:name w:val="kw2"/>
    <w:basedOn w:val="DefaultParagraphFont"/>
    <w:rsid w:val="008D3C63"/>
  </w:style>
  <w:style w:type="character" w:customStyle="1" w:styleId="me1">
    <w:name w:val="me1"/>
    <w:basedOn w:val="DefaultParagraphFont"/>
    <w:rsid w:val="008D3C63"/>
  </w:style>
  <w:style w:type="character" w:styleId="Strong">
    <w:name w:val="Strong"/>
    <w:basedOn w:val="DefaultParagraphFont"/>
    <w:uiPriority w:val="22"/>
    <w:qFormat/>
    <w:rsid w:val="004F0915"/>
    <w:rPr>
      <w:b/>
      <w:bCs/>
    </w:rPr>
  </w:style>
  <w:style w:type="character" w:customStyle="1" w:styleId="nu16">
    <w:name w:val="nu16"/>
    <w:basedOn w:val="DefaultParagraphFont"/>
    <w:rsid w:val="0042342C"/>
  </w:style>
  <w:style w:type="character" w:styleId="HTMLTypewriter">
    <w:name w:val="HTML Typewriter"/>
    <w:basedOn w:val="DefaultParagraphFont"/>
    <w:uiPriority w:val="99"/>
    <w:unhideWhenUsed/>
    <w:rsid w:val="002B7262"/>
    <w:rPr>
      <w:rFonts w:ascii="Courier" w:eastAsia="SimSun" w:hAnsi="Courier" w:cs="Courier"/>
      <w:sz w:val="20"/>
      <w:szCs w:val="20"/>
    </w:rPr>
  </w:style>
  <w:style w:type="character" w:customStyle="1" w:styleId="keyword">
    <w:name w:val="keyword"/>
    <w:basedOn w:val="DefaultParagraphFont"/>
    <w:rsid w:val="002230DE"/>
  </w:style>
  <w:style w:type="character" w:customStyle="1" w:styleId="string">
    <w:name w:val="string"/>
    <w:basedOn w:val="DefaultParagraphFont"/>
    <w:rsid w:val="0035487A"/>
  </w:style>
  <w:style w:type="character" w:customStyle="1" w:styleId="number">
    <w:name w:val="number"/>
    <w:basedOn w:val="DefaultParagraphFont"/>
    <w:rsid w:val="0035487A"/>
  </w:style>
  <w:style w:type="paragraph" w:styleId="DocumentMap">
    <w:name w:val="Document Map"/>
    <w:basedOn w:val="Normal"/>
    <w:link w:val="DocumentMapChar"/>
    <w:rsid w:val="00A35FFD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A35FFD"/>
    <w:rPr>
      <w:rFonts w:ascii="Lucida Grande" w:hAnsi="Lucida Grande" w:cs="Lucida Grande"/>
      <w:kern w:val="2"/>
      <w:sz w:val="24"/>
      <w:szCs w:val="24"/>
      <w:lang w:eastAsia="zh-CN"/>
    </w:rPr>
  </w:style>
  <w:style w:type="paragraph" w:customStyle="1" w:styleId="timesnew">
    <w:name w:val="times new"/>
    <w:basedOn w:val="Normal"/>
    <w:rsid w:val="0074481A"/>
    <w:rPr>
      <w:lang w:val="en-CA"/>
    </w:rPr>
  </w:style>
  <w:style w:type="paragraph" w:customStyle="1" w:styleId="times">
    <w:name w:val="times"/>
    <w:basedOn w:val="Normal"/>
    <w:rsid w:val="0074481A"/>
  </w:style>
  <w:style w:type="character" w:customStyle="1" w:styleId="comment">
    <w:name w:val="comment"/>
    <w:basedOn w:val="DefaultParagraphFont"/>
    <w:rsid w:val="00F45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996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96426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2568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08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8603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85264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2098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95004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1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661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47949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433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36651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7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573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022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5210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77004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6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4255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93878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2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4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1315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05156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8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531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4767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5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531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678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930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665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38236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2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7427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69785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043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05588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1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6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5827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3715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2905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67452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8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55616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75367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4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6941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42306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2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9880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3454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4689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93135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4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7986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127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4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955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5822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9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66220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486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8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8878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43393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1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2182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78238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5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34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9815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1132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7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8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13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19395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0183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5239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1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0280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2669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6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057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32547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7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27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3815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9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728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69993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4815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8626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9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69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3067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4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376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9237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1673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4819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1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1085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292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7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314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88567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4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7546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1037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5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050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31969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4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9784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18929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8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7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85909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96392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7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7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411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055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1620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6976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125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93319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4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8705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5621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2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7618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61074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9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3682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63468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3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4998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38348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8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5653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5070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3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627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17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0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2305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02161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2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0010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69057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0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3156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0819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1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8556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39515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0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8405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8480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2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178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9557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2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0345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33006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0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0163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15364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8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83905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3638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4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382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782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5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7987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34393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9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9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18675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1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9408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5088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3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3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94632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39304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9560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67754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260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6390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32840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1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66674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99814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99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2468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0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8688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3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1997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477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8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9450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5768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53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48886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670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-study.blogspot.ca/2012/12/insertion-sor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hackerrank.com/challenges/missing-numbers/probl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palindrome-index/proble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E30398-831C-0F47-BC9F-8D832880F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72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Davoodi, Alireza</cp:lastModifiedBy>
  <cp:revision>12</cp:revision>
  <cp:lastPrinted>2017-11-29T03:27:00Z</cp:lastPrinted>
  <dcterms:created xsi:type="dcterms:W3CDTF">2017-11-29T03:27:00Z</dcterms:created>
  <dcterms:modified xsi:type="dcterms:W3CDTF">2019-09-05T05:27:00Z</dcterms:modified>
</cp:coreProperties>
</file>